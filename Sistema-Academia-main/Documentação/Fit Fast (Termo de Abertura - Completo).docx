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14:paraId="6E486C4C" w14:textId="77777777" w:rsidR="00A0417E" w:rsidRDefault="003D4BE4"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704832" behindDoc="0" locked="0" layoutInCell="0" allowOverlap="1" wp14:anchorId="299382C0" wp14:editId="1B0BC42A">
                    <wp:simplePos x="0" y="0"/>
                    <wp:positionH relativeFrom="margin">
                      <wp:posOffset>466090</wp:posOffset>
                    </wp:positionH>
                    <wp:positionV relativeFrom="margin">
                      <wp:posOffset>-1447165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1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892520" w14:textId="50F73CE5" w:rsidR="002C2414" w:rsidRPr="0076500C" w:rsidRDefault="002C2414" w:rsidP="003D4BE4">
                                <w:pP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6500C"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Projeto: </w:t>
                                </w:r>
                                <w:sdt>
                                  <w:sdtPr>
                                    <w:rPr>
                                      <w:b/>
                                      <w:iCs/>
                                      <w:color w:val="000000" w:themeColor="text1"/>
                                      <w:sz w:val="44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ssunto"/>
                                    <w:tag w:val=""/>
                                    <w:id w:val="210391518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Cs/>
                                        <w:color w:val="000000" w:themeColor="text1"/>
                                        <w:sz w:val="44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Fit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iCs/>
                                        <w:color w:val="000000" w:themeColor="text1"/>
                                        <w:sz w:val="44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Fast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162187D" w14:textId="4C036AFB" w:rsidR="002C2414" w:rsidRPr="0076500C" w:rsidRDefault="002C2414" w:rsidP="003D4BE4">
                                <w:pPr>
                                  <w:rPr>
                                    <w:b/>
                                    <w:iCs/>
                                    <w:color w:val="000000" w:themeColor="text1"/>
                                    <w:sz w:val="3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iCs/>
                                    <w:color w:val="000000" w:themeColor="text1"/>
                                    <w:sz w:val="44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GD Tech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382C0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6.7pt;margin-top:-113.95pt;width:116.5pt;height:343.85pt;rotation:90;z-index:25170483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14:paraId="3D892520" w14:textId="50F73CE5" w:rsidR="002C2414" w:rsidRPr="0076500C" w:rsidRDefault="002C2414" w:rsidP="003D4BE4">
                          <w:pP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76500C"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Projeto: </w:t>
                          </w:r>
                          <w:sdt>
                            <w:sdtPr>
                              <w:rPr>
                                <w:b/>
                                <w:iCs/>
                                <w:color w:val="000000" w:themeColor="text1"/>
                                <w:sz w:val="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ssunto"/>
                              <w:tag w:val=""/>
                              <w:id w:val="21039151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Cs/>
                                  <w:color w:val="000000" w:themeColor="text1"/>
                                  <w:sz w:val="44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Fit </w:t>
                              </w:r>
                              <w:proofErr w:type="spellStart"/>
                              <w:r>
                                <w:rPr>
                                  <w:b/>
                                  <w:iCs/>
                                  <w:color w:val="000000" w:themeColor="text1"/>
                                  <w:sz w:val="44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Fast</w:t>
                              </w:r>
                              <w:proofErr w:type="spellEnd"/>
                            </w:sdtContent>
                          </w:sdt>
                        </w:p>
                        <w:p w14:paraId="5162187D" w14:textId="4C036AFB" w:rsidR="002C2414" w:rsidRPr="0076500C" w:rsidRDefault="002C2414" w:rsidP="003D4BE4">
                          <w:pPr>
                            <w:rPr>
                              <w:b/>
                              <w:iCs/>
                              <w:color w:val="000000" w:themeColor="text1"/>
                              <w:sz w:val="36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b/>
                              <w:iCs/>
                              <w:color w:val="000000" w:themeColor="text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GD Tech</w:t>
                          </w:r>
                          <w:proofErr w:type="gramEnd"/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 w:rsidRPr="003D4BE4">
            <w:rPr>
              <w:noProof/>
              <w:color w:val="000000" w:themeColor="text1"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0" allowOverlap="1" wp14:anchorId="2D712C84" wp14:editId="6A90CD1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  <a:solidFill>
                              <a:srgbClr val="00B0F0"/>
                            </a:solidFill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  <a:grpFill/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grpFill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00000" w:themeColor="text1"/>
                                      <w:sz w:val="96"/>
                                      <w:szCs w:val="96"/>
                                      <w14:shadow w14:blurRad="12700" w14:dist="38100" w14:dir="2700000" w14:sx="100000" w14:sy="100000" w14:kx="0" w14:ky="0" w14:algn="tl">
                                        <w14:schemeClr w14:val="bg1">
                                          <w14:lumMod w14:val="50000"/>
                                        </w14:schemeClr>
                                      </w14:shadow>
                                      <w14:textOutline w14:w="9525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07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DA4365B" w14:textId="6C695D09" w:rsidR="002C2414" w:rsidRPr="0064596D" w:rsidRDefault="002C2414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000000" w:themeColor="text1"/>
                                          <w:sz w:val="96"/>
                                          <w:szCs w:val="96"/>
                                          <w:lang w:val="pt-BR"/>
                                          <w14:shadow w14:blurRad="12700" w14:dist="38100" w14:dir="2700000" w14:sx="100000" w14:sy="100000" w14:kx="0" w14:ky="0" w14:algn="tl">
                                            <w14:schemeClr w14:val="bg1">
                                              <w14:lumMod w14:val="50000"/>
                                            </w14:schemeClr>
                                          </w14:shadow>
                                          <w14:textOutline w14:w="9525" w14:cap="flat" w14:cmpd="sng" w14:algn="ctr">
                                            <w14:solidFill>
                                              <w14:schemeClr w14:val="bg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lang w:val="pt-BR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C5533CC" w14:textId="229F21A5" w:rsidR="002C2414" w:rsidRPr="00147DA1" w:rsidRDefault="002C2414" w:rsidP="0076500C">
                                      <w:pPr>
                                        <w:pStyle w:val="SemEspaamento"/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GD Tech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2-07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B0EDDA" w14:textId="526E48AE" w:rsidR="002C2414" w:rsidRPr="00147DA1" w:rsidRDefault="002C2414" w:rsidP="0076500C">
                                      <w:pPr>
                                        <w:pStyle w:val="SemEspaamento"/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lang w:val="pt-BR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07/02/2024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D712C84" id="Grupo 14" o:spid="_x0000_s1027" style="position:absolute;margin-left:193.6pt;margin-top:0;width:244.8pt;height:11in;z-index:25165619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" o:allowincell="f">
                    <v:group id="Group 364" o:spid="_x0000_s1028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9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" filled="f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" filled="f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07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DA4365B" w14:textId="6C695D09" w:rsidR="002C2414" w:rsidRPr="0064596D" w:rsidRDefault="002C2414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0000" w:themeColor="text1"/>
                                    <w:sz w:val="96"/>
                                    <w:szCs w:val="96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000000" w:themeColor="text1"/>
                                    <w:sz w:val="96"/>
                                    <w:szCs w:val="96"/>
                                    <w:lang w:val="pt-BR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000000" w:themeColor="text1"/>
                                <w:lang w:val="pt-B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C5533CC" w14:textId="229F21A5" w:rsidR="002C2414" w:rsidRPr="00147DA1" w:rsidRDefault="002C2414" w:rsidP="0076500C">
                                <w:pPr>
                                  <w:pStyle w:val="SemEspaamento"/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GD Tech</w:t>
                                </w:r>
                                <w:proofErr w:type="gram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2-07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B0EDDA" w14:textId="526E48AE" w:rsidR="002C2414" w:rsidRPr="00147DA1" w:rsidRDefault="002C2414" w:rsidP="0076500C">
                                <w:pPr>
                                  <w:pStyle w:val="SemEspaamento"/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07/02/2024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6B6F922C" w14:textId="03B3FE63" w:rsidR="00A0417E" w:rsidRPr="00095045" w:rsidRDefault="00AF72A1">
          <w:pPr>
            <w:rPr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5B99D98F" wp14:editId="383C1871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40335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99CCFF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0000" w:themeColor="text1"/>
                                    <w:sz w:val="72"/>
                                    <w:szCs w:val="72"/>
                                    <w:lang w:val="pt-BR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B9941B" w14:textId="77777777" w:rsidR="002C2414" w:rsidRPr="00147DA1" w:rsidRDefault="002C2414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000000" w:themeColor="text1"/>
                                        <w:sz w:val="72"/>
                                        <w:szCs w:val="72"/>
                                        <w:lang w:val="pt-BR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64596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000000" w:themeColor="text1"/>
                                        <w:sz w:val="72"/>
                                        <w:szCs w:val="72"/>
                                        <w:lang w:val="pt-BR"/>
                                        <w14:shadow w14:blurRad="12700" w14:dist="38100" w14:dir="2700000" w14:sx="100000" w14:sy="100000" w14:kx="0" w14:ky="0" w14:algn="tl">
                                          <w14:schemeClr w14:val="bg1">
                                            <w14:lumMod w14:val="50000"/>
                                          </w14:schemeClr>
                                        </w14:shadow>
                                        <w14:textOutline w14:w="9525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  <w:p w14:paraId="5073848F" w14:textId="7BBB27B5" w:rsidR="002C2414" w:rsidRPr="00147DA1" w:rsidRDefault="002C2414" w:rsidP="000127CD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32"/>
                                    <w:szCs w:val="20"/>
                                    <w:lang w:val="pt-BR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B99D98F" id="Retângulo 16" o:spid="_x0000_s1033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" o:allowincell="f" fillcolor="#9cf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000000" w:themeColor="text1"/>
                              <w:sz w:val="72"/>
                              <w:szCs w:val="72"/>
                              <w:lang w:val="pt-BR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1EB9941B" w14:textId="77777777" w:rsidR="002C2414" w:rsidRPr="00147DA1" w:rsidRDefault="002C2414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000000" w:themeColor="text1"/>
                                  <w:sz w:val="72"/>
                                  <w:szCs w:val="72"/>
                                  <w:lang w:val="pt-BR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4596D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0000" w:themeColor="text1"/>
                                  <w:sz w:val="72"/>
                                  <w:szCs w:val="72"/>
                                  <w:lang w:val="pt-BR"/>
                                  <w14:shadow w14:blurRad="12700" w14:dist="38100" w14:dir="2700000" w14:sx="100000" w14:sy="100000" w14:kx="0" w14:ky="0" w14:algn="tl">
                                    <w14:schemeClr w14:val="bg1">
                                      <w14:lumMod w14:val="50000"/>
                                    </w14:schemeClr>
                                  </w14:shadow>
                                  <w14:textOutline w14:w="9525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  <w:p w14:paraId="5073848F" w14:textId="7BBB27B5" w:rsidR="002C2414" w:rsidRPr="00147DA1" w:rsidRDefault="002C2414" w:rsidP="000127CD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000000" w:themeColor="text1"/>
                              <w:sz w:val="32"/>
                              <w:szCs w:val="20"/>
                              <w:lang w:val="pt-BR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14:paraId="7289F37E" w14:textId="77777777" w:rsidR="00CD110A" w:rsidRDefault="00CD110A" w:rsidP="00CE0C89">
      <w:pPr>
        <w:pStyle w:val="Ttulo1"/>
        <w:jc w:val="center"/>
        <w:rPr>
          <w:rFonts w:ascii="Calibri" w:hAnsi="Calibri"/>
          <w:color w:val="000000" w:themeColor="text1"/>
        </w:rPr>
      </w:pPr>
    </w:p>
    <w:p w14:paraId="324797D9" w14:textId="66AC1333" w:rsidR="000641D0" w:rsidRDefault="00CD110A" w:rsidP="00CE0C89">
      <w:pPr>
        <w:pStyle w:val="Ttulo1"/>
        <w:jc w:val="center"/>
        <w:rPr>
          <w:rFonts w:ascii="Calibri" w:hAnsi="Calibri"/>
          <w:color w:val="000000" w:themeColor="text1"/>
        </w:rPr>
      </w:pPr>
      <w:bookmarkStart w:id="0" w:name="_Toc160783412"/>
      <w:r>
        <w:rPr>
          <w:rFonts w:ascii="Calibri" w:hAnsi="Calibri"/>
          <w:color w:val="000000" w:themeColor="text1"/>
        </w:rPr>
        <w:t>Integrantes do projeto</w:t>
      </w:r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30"/>
      </w:tblGrid>
      <w:tr w:rsidR="00CD110A" w14:paraId="37CD30AC" w14:textId="77777777" w:rsidTr="00CD110A">
        <w:tc>
          <w:tcPr>
            <w:tcW w:w="8630" w:type="dxa"/>
            <w:shd w:val="clear" w:color="auto" w:fill="ECE8E1" w:themeFill="accent3" w:themeFillTint="33"/>
          </w:tcPr>
          <w:p w14:paraId="1848B179" w14:textId="1A029FC5" w:rsidR="00CD110A" w:rsidRDefault="00CD110A" w:rsidP="00CD110A">
            <w:r>
              <w:t>Victor Hugo Tenório Pinheiro</w:t>
            </w:r>
          </w:p>
        </w:tc>
      </w:tr>
      <w:tr w:rsidR="00CD110A" w14:paraId="76C88A55" w14:textId="77777777" w:rsidTr="00CD110A">
        <w:tc>
          <w:tcPr>
            <w:tcW w:w="8630" w:type="dxa"/>
          </w:tcPr>
          <w:p w14:paraId="5592AB75" w14:textId="4EF1791C" w:rsidR="00CD110A" w:rsidRDefault="00CD110A" w:rsidP="00CD110A">
            <w:r>
              <w:t>Paulo Willian Tenório</w:t>
            </w:r>
          </w:p>
        </w:tc>
      </w:tr>
      <w:tr w:rsidR="00CD110A" w14:paraId="48C0EF9D" w14:textId="77777777" w:rsidTr="00CD110A">
        <w:tc>
          <w:tcPr>
            <w:tcW w:w="8630" w:type="dxa"/>
            <w:shd w:val="clear" w:color="auto" w:fill="ECE8E1" w:themeFill="accent3" w:themeFillTint="33"/>
          </w:tcPr>
          <w:p w14:paraId="509394D1" w14:textId="51B8107E" w:rsidR="00CD110A" w:rsidRDefault="00CD110A" w:rsidP="00CD110A">
            <w:r>
              <w:t>Lucas Castro Assis dos Santos</w:t>
            </w:r>
          </w:p>
        </w:tc>
      </w:tr>
      <w:tr w:rsidR="00CD110A" w14:paraId="4032EB1D" w14:textId="77777777" w:rsidTr="00CD110A">
        <w:tc>
          <w:tcPr>
            <w:tcW w:w="8630" w:type="dxa"/>
          </w:tcPr>
          <w:p w14:paraId="4C5050A7" w14:textId="43DBE81C" w:rsidR="00CD110A" w:rsidRDefault="00CD110A" w:rsidP="00CD110A">
            <w:proofErr w:type="spellStart"/>
            <w:r>
              <w:t>Andre</w:t>
            </w:r>
            <w:proofErr w:type="spellEnd"/>
            <w:r>
              <w:t xml:space="preserve"> </w:t>
            </w:r>
            <w:proofErr w:type="spellStart"/>
            <w:r>
              <w:t>Luis</w:t>
            </w:r>
            <w:proofErr w:type="spellEnd"/>
            <w:r>
              <w:t xml:space="preserve"> Alves da Silva Rodrigues</w:t>
            </w:r>
          </w:p>
        </w:tc>
      </w:tr>
      <w:tr w:rsidR="00CD110A" w14:paraId="1477DA65" w14:textId="77777777" w:rsidTr="00CD110A">
        <w:tc>
          <w:tcPr>
            <w:tcW w:w="8630" w:type="dxa"/>
            <w:shd w:val="clear" w:color="auto" w:fill="ECE8E1" w:themeFill="accent3" w:themeFillTint="33"/>
          </w:tcPr>
          <w:p w14:paraId="0A69B600" w14:textId="779FE901" w:rsidR="00CD110A" w:rsidRDefault="00CD110A" w:rsidP="00CD110A">
            <w:r>
              <w:t>Daniel Peixoto da Costa</w:t>
            </w:r>
          </w:p>
        </w:tc>
      </w:tr>
      <w:tr w:rsidR="00CD110A" w14:paraId="6AA98684" w14:textId="77777777" w:rsidTr="00CD110A">
        <w:tc>
          <w:tcPr>
            <w:tcW w:w="8630" w:type="dxa"/>
            <w:shd w:val="clear" w:color="auto" w:fill="FFFFFF" w:themeFill="background1"/>
          </w:tcPr>
          <w:p w14:paraId="31D8F130" w14:textId="181D2F57" w:rsidR="00CD110A" w:rsidRDefault="00CD110A" w:rsidP="00CD110A"/>
        </w:tc>
      </w:tr>
    </w:tbl>
    <w:p w14:paraId="054C14DE" w14:textId="52C94950" w:rsidR="00CD110A" w:rsidRDefault="00CD110A" w:rsidP="00CD110A"/>
    <w:p w14:paraId="0F0E528A" w14:textId="33812EC2" w:rsidR="00CD110A" w:rsidRPr="00CD110A" w:rsidRDefault="00CD110A" w:rsidP="00CD110A"/>
    <w:p w14:paraId="7DEB8BE9" w14:textId="506355C4" w:rsidR="00CD110A" w:rsidRPr="00974F3E" w:rsidRDefault="00CD110A" w:rsidP="00CD110A">
      <w:pPr>
        <w:rPr>
          <w:u w:val="single"/>
        </w:rPr>
      </w:pPr>
    </w:p>
    <w:p w14:paraId="0DDE1E3E" w14:textId="1D3AE26E" w:rsidR="00CD110A" w:rsidRDefault="00CD110A" w:rsidP="00CD110A"/>
    <w:p w14:paraId="770D4862" w14:textId="539EE12B" w:rsidR="00CD110A" w:rsidRDefault="00CD110A" w:rsidP="00CD110A"/>
    <w:p w14:paraId="11311B58" w14:textId="706B338B" w:rsidR="00CD110A" w:rsidRPr="00CD110A" w:rsidRDefault="00CD110A" w:rsidP="00CD110A">
      <w:pPr>
        <w:pStyle w:val="Ttulo1"/>
        <w:jc w:val="center"/>
        <w:rPr>
          <w:rFonts w:ascii="Calibri" w:hAnsi="Calibri"/>
          <w:color w:val="000000" w:themeColor="text1"/>
        </w:rPr>
      </w:pPr>
      <w:bookmarkStart w:id="1" w:name="_Toc160783413"/>
      <w:r w:rsidRPr="003D4BE4">
        <w:rPr>
          <w:rFonts w:ascii="Calibri" w:hAnsi="Calibri"/>
          <w:color w:val="000000" w:themeColor="text1"/>
        </w:rPr>
        <w:t>Histórico de alterações do documento</w:t>
      </w:r>
      <w:bookmarkEnd w:id="1"/>
    </w:p>
    <w:tbl>
      <w:tblPr>
        <w:tblStyle w:val="TabeladeGrade4-nfase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3D4BE4" w14:paraId="70E921B8" w14:textId="77777777" w:rsidTr="00CE0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  <w:vAlign w:val="center"/>
          </w:tcPr>
          <w:p w14:paraId="7F992F07" w14:textId="77777777" w:rsidR="000641D0" w:rsidRPr="003D4BE4" w:rsidRDefault="000641D0" w:rsidP="00CE0C89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>Versão</w:t>
            </w:r>
          </w:p>
        </w:tc>
        <w:tc>
          <w:tcPr>
            <w:tcW w:w="3251" w:type="dxa"/>
          </w:tcPr>
          <w:p w14:paraId="32AE1F86" w14:textId="77777777" w:rsidR="000641D0" w:rsidRPr="003D4BE4" w:rsidRDefault="000641D0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CFC1472" w14:textId="76B2C3D1" w:rsidR="000641D0" w:rsidRPr="003D4BE4" w:rsidRDefault="000641D0" w:rsidP="00CE0C89">
            <w:pPr>
              <w:tabs>
                <w:tab w:val="left" w:pos="567"/>
              </w:tabs>
              <w:jc w:val="center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>Responsável</w:t>
            </w:r>
          </w:p>
        </w:tc>
        <w:tc>
          <w:tcPr>
            <w:tcW w:w="1459" w:type="dxa"/>
          </w:tcPr>
          <w:p w14:paraId="4DA93F2B" w14:textId="430F0F21" w:rsidR="000641D0" w:rsidRPr="003D4BE4" w:rsidRDefault="000641D0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Cs/>
              </w:rPr>
            </w:pPr>
            <w:r w:rsidRPr="003D4BE4">
              <w:rPr>
                <w:b/>
                <w:bCs/>
                <w:iCs/>
              </w:rPr>
              <w:t>Data</w:t>
            </w:r>
          </w:p>
        </w:tc>
      </w:tr>
      <w:tr w:rsidR="000641D0" w:rsidRPr="000641D0" w14:paraId="19A63228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ABF8C86" w14:textId="511726B0" w:rsidR="000641D0" w:rsidRPr="000641D0" w:rsidRDefault="000641D0" w:rsidP="00CE0C89">
            <w:pPr>
              <w:tabs>
                <w:tab w:val="left" w:pos="567"/>
              </w:tabs>
              <w:jc w:val="center"/>
            </w:pPr>
            <w:r w:rsidRPr="000641D0">
              <w:t>1.</w:t>
            </w:r>
            <w:r w:rsidR="00CE0C89">
              <w:t>0</w:t>
            </w:r>
          </w:p>
        </w:tc>
        <w:tc>
          <w:tcPr>
            <w:tcW w:w="3251" w:type="dxa"/>
          </w:tcPr>
          <w:p w14:paraId="617ED41C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99C116F" w14:textId="0120C039" w:rsidR="000641D0" w:rsidRPr="000641D0" w:rsidRDefault="00CE0C89" w:rsidP="00CE0C89">
            <w:pPr>
              <w:tabs>
                <w:tab w:val="left" w:pos="567"/>
              </w:tabs>
              <w:jc w:val="center"/>
            </w:pPr>
            <w:r>
              <w:t>Victor Hugo Tenório Pinheiro</w:t>
            </w:r>
          </w:p>
        </w:tc>
        <w:tc>
          <w:tcPr>
            <w:tcW w:w="1459" w:type="dxa"/>
          </w:tcPr>
          <w:p w14:paraId="5355B24E" w14:textId="07A1B685" w:rsidR="000641D0" w:rsidRPr="000641D0" w:rsidRDefault="00CE0C89" w:rsidP="00CE0C89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07/03/2024</w:t>
            </w:r>
          </w:p>
        </w:tc>
      </w:tr>
      <w:tr w:rsidR="000641D0" w:rsidRPr="000641D0" w14:paraId="6B584030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7DED784" w14:textId="1931B21C" w:rsidR="000641D0" w:rsidRPr="000641D0" w:rsidRDefault="004B6C8F" w:rsidP="00CE0C89">
            <w:pPr>
              <w:tabs>
                <w:tab w:val="left" w:pos="567"/>
              </w:tabs>
              <w:jc w:val="center"/>
            </w:pPr>
            <w:r>
              <w:t>1.1</w:t>
            </w:r>
          </w:p>
        </w:tc>
        <w:tc>
          <w:tcPr>
            <w:tcW w:w="3251" w:type="dxa"/>
          </w:tcPr>
          <w:p w14:paraId="5AFE9228" w14:textId="6B6BE9AF" w:rsidR="000641D0" w:rsidRPr="000641D0" w:rsidRDefault="004B6C8F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Versão requisitos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7339F300" w14:textId="319E67DA" w:rsidR="000641D0" w:rsidRPr="000641D0" w:rsidRDefault="004B6C8F" w:rsidP="00CE0C89">
            <w:pPr>
              <w:tabs>
                <w:tab w:val="left" w:pos="567"/>
              </w:tabs>
              <w:jc w:val="center"/>
            </w:pPr>
            <w:r>
              <w:t>Victor Hugo Tenório Pinheiro</w:t>
            </w:r>
          </w:p>
        </w:tc>
        <w:tc>
          <w:tcPr>
            <w:tcW w:w="1459" w:type="dxa"/>
          </w:tcPr>
          <w:p w14:paraId="112C4B7A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2F3BA589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33A36C79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1F851B53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0760FED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5C4DC998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17EDE08D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E4A4007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21871C6B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75A0079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32D1065D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1A3B4BF4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1BCC2EA2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0325B32E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8579346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32B9BAAD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0D6C4BBE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6FDD7F98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1F74CDA7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5F0234A4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72AA6186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14:paraId="36412446" w14:textId="77777777" w:rsidTr="003D4BE4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0EA26775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0767A629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2E5E1E48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6BBC6A26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14:paraId="780767BD" w14:textId="77777777" w:rsidTr="003D4B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14:paraId="7C195DA1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14:paraId="7429DF46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14:paraId="05676EF4" w14:textId="77777777" w:rsidR="000641D0" w:rsidRPr="000641D0" w:rsidRDefault="000641D0" w:rsidP="00CE0C89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14:paraId="6C18371E" w14:textId="77777777" w:rsidR="000641D0" w:rsidRPr="000641D0" w:rsidRDefault="000641D0" w:rsidP="00CE0C89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F66058E" w14:textId="77777777" w:rsidR="00A17CB6" w:rsidRDefault="00A17CB6" w:rsidP="00CE0C89">
      <w:pPr>
        <w:jc w:val="center"/>
      </w:pPr>
      <w:r>
        <w:br/>
      </w:r>
    </w:p>
    <w:p w14:paraId="4F23C8F4" w14:textId="11359371" w:rsidR="005C0F56" w:rsidRPr="00F660B3" w:rsidRDefault="005C0F56" w:rsidP="00CE0C89">
      <w:pPr>
        <w:jc w:val="center"/>
      </w:pPr>
      <w:r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000FF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2AE105E5" w14:textId="77777777" w:rsidR="00F16400" w:rsidRPr="00253D8C" w:rsidRDefault="00F16400">
          <w:pPr>
            <w:pStyle w:val="CabealhodoSumrio"/>
            <w:rPr>
              <w:color w:val="0000FF"/>
            </w:rPr>
          </w:pPr>
          <w:r w:rsidRPr="00253D8C">
            <w:rPr>
              <w:color w:val="0000FF"/>
            </w:rPr>
            <w:t>Sumário</w:t>
          </w:r>
        </w:p>
        <w:p w14:paraId="15ABE016" w14:textId="77777777" w:rsidR="006B709D" w:rsidRPr="006B709D" w:rsidRDefault="006B709D" w:rsidP="006B709D"/>
        <w:p w14:paraId="041B5A70" w14:textId="7E2B7886" w:rsidR="002C2414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783412" w:history="1">
            <w:r w:rsidR="002C2414" w:rsidRPr="00AE3B6C">
              <w:rPr>
                <w:rStyle w:val="Hyperlink"/>
                <w:rFonts w:ascii="Calibri" w:hAnsi="Calibri"/>
                <w:noProof/>
              </w:rPr>
              <w:t>Integrantes do projeto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_Toc160783412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1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28692254" w14:textId="3EB8EEC8" w:rsidR="002C2414" w:rsidRDefault="00BF45A4">
          <w:pPr>
            <w:pStyle w:val="Sumrio1"/>
            <w:rPr>
              <w:noProof/>
              <w:lang w:eastAsia="pt-BR"/>
            </w:rPr>
          </w:pPr>
          <w:hyperlink w:anchor="_Toc160783413" w:history="1">
            <w:r w:rsidR="002C2414" w:rsidRPr="00AE3B6C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_Toc160783413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1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6456A75C" w14:textId="2F66AEEE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14" w:history="1">
            <w:r w:rsidR="002C2414" w:rsidRPr="00AE3B6C">
              <w:rPr>
                <w:rStyle w:val="Hyperlink"/>
                <w:rFonts w:ascii="Calibri" w:hAnsi="Calibri"/>
                <w:noProof/>
              </w:rPr>
              <w:t>1.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_Toc160783414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3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6B5F7320" w14:textId="03659BB0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15" w:history="1">
            <w:r w:rsidR="002C2414" w:rsidRPr="00AE3B6C">
              <w:rPr>
                <w:rStyle w:val="Hyperlink"/>
                <w:rFonts w:ascii="Calibri" w:hAnsi="Calibri"/>
                <w:noProof/>
              </w:rPr>
              <w:t>2.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Objetivos do Projeto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_Toc160783415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3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47D07262" w14:textId="19A97EEC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16" w:history="1">
            <w:r w:rsidR="002C2414" w:rsidRPr="00AE3B6C">
              <w:rPr>
                <w:rStyle w:val="Hyperlink"/>
                <w:rFonts w:ascii="Calibri" w:hAnsi="Calibri"/>
                <w:noProof/>
              </w:rPr>
              <w:t>3.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Requisitos de alto nível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_Toc160783416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3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22C0F8D6" w14:textId="69F6EF98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17" w:history="1">
            <w:r w:rsidR="002C2414" w:rsidRPr="00AE3B6C">
              <w:rPr>
                <w:rStyle w:val="Hyperlink"/>
                <w:rFonts w:ascii="Calibri" w:hAnsi="Calibri"/>
                <w:noProof/>
              </w:rPr>
              <w:t>4.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Premissas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_Toc160783417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3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6016FE69" w14:textId="17D5C01A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18" w:history="1">
            <w:r w:rsidR="002C2414" w:rsidRPr="00AE3B6C">
              <w:rPr>
                <w:rStyle w:val="Hyperlink"/>
                <w:rFonts w:ascii="Calibri" w:hAnsi="Calibri"/>
                <w:noProof/>
              </w:rPr>
              <w:t>5.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Restrições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_Toc160783418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4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6D2AE5B9" w14:textId="2C0AAB07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19" w:history="1">
            <w:r w:rsidR="002C2414" w:rsidRPr="00AE3B6C">
              <w:rPr>
                <w:rStyle w:val="Hyperlink"/>
                <w:rFonts w:ascii="Calibri" w:hAnsi="Calibri"/>
                <w:noProof/>
              </w:rPr>
              <w:t>6.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_Toc160783419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4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21BBD369" w14:textId="08EB5247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0" w:history="1">
            <w:r w:rsidR="002C2414" w:rsidRPr="00AE3B6C">
              <w:rPr>
                <w:rStyle w:val="Hyperlink"/>
                <w:rFonts w:ascii="Calibri" w:hAnsi="Calibri"/>
                <w:noProof/>
              </w:rPr>
              <w:t>7.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Limites do Projeto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_Toc160783420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4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3DAA1785" w14:textId="53B7E683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1" w:history="1">
            <w:r w:rsidR="002C2414" w:rsidRPr="00AE3B6C">
              <w:rPr>
                <w:rStyle w:val="Hyperlink"/>
                <w:rFonts w:ascii="Calibri" w:hAnsi="Calibri"/>
                <w:noProof/>
              </w:rPr>
              <w:t>8.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Riscos de alto nível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_Toc160783421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4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415521E2" w14:textId="6600E8BB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2" w:history="1">
            <w:r w:rsidR="002C2414" w:rsidRPr="00AE3B6C">
              <w:rPr>
                <w:rStyle w:val="Hyperlink"/>
                <w:rFonts w:ascii="Calibri" w:hAnsi="Calibri"/>
                <w:noProof/>
              </w:rPr>
              <w:t>9.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Estrutura Analítica do Projeto (WBS)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_Toc160783422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5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7A01A966" w14:textId="6529DC71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3" w:history="1">
            <w:r w:rsidR="002C2414" w:rsidRPr="00AE3B6C">
              <w:rPr>
                <w:rStyle w:val="Hyperlink"/>
                <w:rFonts w:ascii="Calibri" w:hAnsi="Calibri"/>
                <w:noProof/>
              </w:rPr>
              <w:t>10.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Resumo do cronograma de marcos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_Toc160783423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5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2CCCA724" w14:textId="5F192587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4" w:history="1">
            <w:r w:rsidR="002C2414" w:rsidRPr="00AE3B6C">
              <w:rPr>
                <w:rStyle w:val="Hyperlink"/>
                <w:rFonts w:ascii="Calibri" w:hAnsi="Calibri"/>
                <w:noProof/>
              </w:rPr>
              <w:t>11.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Resumo do orçamento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_Toc160783424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6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4234D7EF" w14:textId="353FC084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5" w:history="1">
            <w:r w:rsidR="002C2414" w:rsidRPr="00AE3B6C">
              <w:rPr>
                <w:rStyle w:val="Hyperlink"/>
                <w:rFonts w:ascii="Calibri" w:hAnsi="Calibri"/>
                <w:noProof/>
              </w:rPr>
              <w:t>12.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Lista das partes interessadas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_Toc160783425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7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004CCD16" w14:textId="6C6C096B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6" w:history="1">
            <w:r w:rsidR="002C2414" w:rsidRPr="00AE3B6C">
              <w:rPr>
                <w:rStyle w:val="Hyperlink"/>
                <w:rFonts w:ascii="Calibri" w:hAnsi="Calibri"/>
                <w:noProof/>
              </w:rPr>
              <w:t>13.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_Toc160783426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7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1D646FA1" w14:textId="5B3F651E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7" w:history="1">
            <w:r w:rsidR="002C2414" w:rsidRPr="00AE3B6C">
              <w:rPr>
                <w:rStyle w:val="Hyperlink"/>
                <w:rFonts w:ascii="Calibri" w:hAnsi="Calibri"/>
                <w:noProof/>
              </w:rPr>
              <w:t>14.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Gerente do Projeto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_Toc160783427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7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311B3487" w14:textId="5386AAAE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8" w:history="1">
            <w:r w:rsidR="002C2414" w:rsidRPr="00AE3B6C">
              <w:rPr>
                <w:rStyle w:val="Hyperlink"/>
                <w:rFonts w:ascii="Calibri" w:hAnsi="Calibri"/>
                <w:noProof/>
              </w:rPr>
              <w:t>15.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Patrocinador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_Toc160783428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7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7BBAFA61" w14:textId="18A9545A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29" w:history="1">
            <w:r w:rsidR="002C2414" w:rsidRPr="00AE3B6C">
              <w:rPr>
                <w:rStyle w:val="Hyperlink"/>
                <w:rFonts w:ascii="Calibri" w:hAnsi="Calibri"/>
                <w:noProof/>
              </w:rPr>
              <w:t>16.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Responsável pela autorização do Projeto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_Toc160783429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8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4F244530" w14:textId="61FB95AC" w:rsidR="002C2414" w:rsidRDefault="00BF45A4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160783430" w:history="1">
            <w:r w:rsidR="002C2414" w:rsidRPr="00AE3B6C">
              <w:rPr>
                <w:rStyle w:val="Hyperlink"/>
                <w:rFonts w:ascii="Calibri" w:hAnsi="Calibri"/>
                <w:noProof/>
              </w:rPr>
              <w:t>17.</w:t>
            </w:r>
            <w:r w:rsidR="002C2414">
              <w:rPr>
                <w:noProof/>
                <w:lang w:eastAsia="pt-BR"/>
              </w:rPr>
              <w:tab/>
            </w:r>
            <w:r w:rsidR="002C2414" w:rsidRPr="00AE3B6C">
              <w:rPr>
                <w:rStyle w:val="Hyperlink"/>
                <w:rFonts w:ascii="Calibri" w:hAnsi="Calibri"/>
                <w:noProof/>
              </w:rPr>
              <w:t>Assinatura do responsável</w:t>
            </w:r>
            <w:r w:rsidR="002C2414">
              <w:rPr>
                <w:noProof/>
                <w:webHidden/>
              </w:rPr>
              <w:tab/>
            </w:r>
            <w:r w:rsidR="002C2414">
              <w:rPr>
                <w:noProof/>
                <w:webHidden/>
              </w:rPr>
              <w:fldChar w:fldCharType="begin"/>
            </w:r>
            <w:r w:rsidR="002C2414">
              <w:rPr>
                <w:noProof/>
                <w:webHidden/>
              </w:rPr>
              <w:instrText xml:space="preserve"> PAGEREF _Toc160783430 \h </w:instrText>
            </w:r>
            <w:r w:rsidR="002C2414">
              <w:rPr>
                <w:noProof/>
                <w:webHidden/>
              </w:rPr>
            </w:r>
            <w:r w:rsidR="002C2414">
              <w:rPr>
                <w:noProof/>
                <w:webHidden/>
              </w:rPr>
              <w:fldChar w:fldCharType="separate"/>
            </w:r>
            <w:r w:rsidR="003B5CE1">
              <w:rPr>
                <w:noProof/>
                <w:webHidden/>
              </w:rPr>
              <w:t>8</w:t>
            </w:r>
            <w:r w:rsidR="002C2414">
              <w:rPr>
                <w:noProof/>
                <w:webHidden/>
              </w:rPr>
              <w:fldChar w:fldCharType="end"/>
            </w:r>
          </w:hyperlink>
        </w:p>
        <w:p w14:paraId="0EB64C31" w14:textId="22752BBB" w:rsidR="00F16400" w:rsidRDefault="00F16400">
          <w:r>
            <w:rPr>
              <w:b/>
              <w:bCs/>
            </w:rPr>
            <w:fldChar w:fldCharType="end"/>
          </w:r>
        </w:p>
      </w:sdtContent>
    </w:sdt>
    <w:p w14:paraId="0295AB8D" w14:textId="77777777"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14:paraId="42E2F918" w14:textId="77777777" w:rsidR="00F16400" w:rsidRPr="00253D8C" w:rsidRDefault="00F16400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2" w:name="_Toc160783414"/>
      <w:r w:rsidRPr="00253D8C">
        <w:rPr>
          <w:rFonts w:ascii="Calibri" w:hAnsi="Calibri"/>
          <w:color w:val="0000FF"/>
        </w:rPr>
        <w:lastRenderedPageBreak/>
        <w:t xml:space="preserve">Propósito ou justificativa do </w:t>
      </w:r>
      <w:r w:rsidR="00DF6941" w:rsidRPr="00253D8C">
        <w:rPr>
          <w:rFonts w:ascii="Calibri" w:hAnsi="Calibri"/>
          <w:color w:val="0000FF"/>
        </w:rPr>
        <w:t>P</w:t>
      </w:r>
      <w:r w:rsidRPr="00253D8C">
        <w:rPr>
          <w:rFonts w:ascii="Calibri" w:hAnsi="Calibri"/>
          <w:color w:val="0000FF"/>
        </w:rPr>
        <w:t>rojeto</w:t>
      </w:r>
      <w:bookmarkEnd w:id="2"/>
    </w:p>
    <w:p w14:paraId="187AE265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D4BEA8C" w14:textId="25F0C407" w:rsidR="00F16400" w:rsidRDefault="004F3647" w:rsidP="009E2C30">
      <w:pPr>
        <w:ind w:left="567"/>
        <w:jc w:val="both"/>
      </w:pPr>
      <w:r>
        <w:t>O</w:t>
      </w:r>
      <w:r w:rsidR="006576B7">
        <w:t xml:space="preserve"> propósito desse projeto de sistema é facilitar e agilizar os processos de gestão de dados</w:t>
      </w:r>
      <w:r>
        <w:t xml:space="preserve"> da academia</w:t>
      </w:r>
      <w:r w:rsidR="006576B7">
        <w:t xml:space="preserve">, de forma que o cliente possa </w:t>
      </w:r>
      <w:r w:rsidR="000D5E2C">
        <w:t xml:space="preserve">utilizar o mesmo da melhor forma possível para resolver problemas. Um sistema de academia requer, como principal objetivo, gestão de dados de alunos e </w:t>
      </w:r>
      <w:r w:rsidR="00CC06B9">
        <w:t>funcionários</w:t>
      </w:r>
      <w:r w:rsidR="000D5E2C">
        <w:t>, sendo superimportante o controle desses dados por parte do cliente.</w:t>
      </w:r>
    </w:p>
    <w:p w14:paraId="2471DCFF" w14:textId="77777777" w:rsidR="001C66BB" w:rsidRPr="00253D8C" w:rsidRDefault="006B709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3" w:name="_Toc160783415"/>
      <w:r w:rsidRPr="00253D8C">
        <w:rPr>
          <w:rFonts w:ascii="Calibri" w:hAnsi="Calibri"/>
          <w:color w:val="0000FF"/>
        </w:rPr>
        <w:t xml:space="preserve">Objetivos </w:t>
      </w:r>
      <w:r w:rsidR="00DF6941" w:rsidRPr="00253D8C">
        <w:rPr>
          <w:rFonts w:ascii="Calibri" w:hAnsi="Calibri"/>
          <w:color w:val="0000FF"/>
        </w:rPr>
        <w:t>do P</w:t>
      </w:r>
      <w:r w:rsidR="002F2BBC" w:rsidRPr="00253D8C">
        <w:rPr>
          <w:rFonts w:ascii="Calibri" w:hAnsi="Calibri"/>
          <w:color w:val="0000FF"/>
        </w:rPr>
        <w:t>rojeto</w:t>
      </w:r>
      <w:bookmarkEnd w:id="3"/>
    </w:p>
    <w:p w14:paraId="3F37D7D6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2960E0C8" w14:textId="388208D7" w:rsidR="00403D1A" w:rsidRDefault="000D5E2C" w:rsidP="00835C64">
      <w:pPr>
        <w:ind w:left="567"/>
        <w:jc w:val="both"/>
      </w:pPr>
      <w:r>
        <w:t xml:space="preserve">O projeto tem como objetivo principal a criação de um sistema de academia, </w:t>
      </w:r>
      <w:r w:rsidR="005041E1">
        <w:t xml:space="preserve">para os administradores cadastrar/gerenciar os alunos e </w:t>
      </w:r>
      <w:r w:rsidR="00EE15B8">
        <w:t>funcionários</w:t>
      </w:r>
      <w:r w:rsidR="005041E1">
        <w:t>, administrar o financeiro, gerenciar as aulas e gerar relatórios do sistema.</w:t>
      </w:r>
    </w:p>
    <w:p w14:paraId="47967AB4" w14:textId="75111046" w:rsidR="00835C64" w:rsidRDefault="00835C64" w:rsidP="00835C64">
      <w:pPr>
        <w:ind w:left="567"/>
        <w:jc w:val="both"/>
      </w:pPr>
      <w:r>
        <w:t xml:space="preserve">O cliente tem que ter acesso as seguintes partes: </w:t>
      </w:r>
      <w:r w:rsidRPr="00835C64">
        <w:rPr>
          <w:b/>
          <w:bCs/>
        </w:rPr>
        <w:t>alunos</w:t>
      </w:r>
      <w:r>
        <w:t xml:space="preserve">, </w:t>
      </w:r>
      <w:r w:rsidR="00CC06B9">
        <w:rPr>
          <w:b/>
          <w:bCs/>
        </w:rPr>
        <w:t>funcionários</w:t>
      </w:r>
      <w:r>
        <w:t xml:space="preserve">, </w:t>
      </w:r>
      <w:r w:rsidRPr="00835C64">
        <w:rPr>
          <w:b/>
          <w:bCs/>
        </w:rPr>
        <w:t>financeiro</w:t>
      </w:r>
      <w:r>
        <w:t xml:space="preserve">, </w:t>
      </w:r>
      <w:r w:rsidRPr="00835C64">
        <w:rPr>
          <w:b/>
          <w:bCs/>
        </w:rPr>
        <w:t>avaliações</w:t>
      </w:r>
      <w:r>
        <w:t xml:space="preserve"> </w:t>
      </w:r>
      <w:r w:rsidRPr="00835C64">
        <w:rPr>
          <w:b/>
          <w:bCs/>
        </w:rPr>
        <w:t>físicas</w:t>
      </w:r>
      <w:r>
        <w:t xml:space="preserve"> e </w:t>
      </w:r>
      <w:r w:rsidRPr="00835C64">
        <w:rPr>
          <w:b/>
          <w:bCs/>
        </w:rPr>
        <w:t>relatórios</w:t>
      </w:r>
      <w:r>
        <w:t xml:space="preserve"> </w:t>
      </w:r>
      <w:r w:rsidRPr="00835C64">
        <w:rPr>
          <w:b/>
          <w:bCs/>
        </w:rPr>
        <w:t>do</w:t>
      </w:r>
      <w:r>
        <w:t xml:space="preserve"> </w:t>
      </w:r>
      <w:r w:rsidRPr="00835C64">
        <w:rPr>
          <w:b/>
          <w:bCs/>
        </w:rPr>
        <w:t>sistema</w:t>
      </w:r>
      <w:r>
        <w:t>.</w:t>
      </w:r>
    </w:p>
    <w:p w14:paraId="534D46D4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4" w:name="_Toc160783416"/>
      <w:r w:rsidRPr="00253D8C">
        <w:rPr>
          <w:rFonts w:ascii="Calibri" w:hAnsi="Calibri"/>
          <w:color w:val="0000FF"/>
        </w:rPr>
        <w:t>Requisitos de alto nível</w:t>
      </w:r>
      <w:bookmarkEnd w:id="4"/>
    </w:p>
    <w:p w14:paraId="56A320DC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015D90E" w14:textId="07E09E5B" w:rsidR="00835C64" w:rsidRDefault="00DA429E" w:rsidP="00835C64">
      <w:pPr>
        <w:ind w:left="567"/>
        <w:jc w:val="both"/>
      </w:pPr>
      <w:r>
        <w:t>Os requisitos do sistema de uma forma geral são: Os administradores cadastram alunos</w:t>
      </w:r>
      <w:r w:rsidR="00B3497B">
        <w:t xml:space="preserve"> através da tela de cadastro utilizando </w:t>
      </w:r>
      <w:r w:rsidR="00B3497B" w:rsidRPr="00525BCE">
        <w:rPr>
          <w:b/>
        </w:rPr>
        <w:t>nome</w:t>
      </w:r>
      <w:r w:rsidR="00B3497B">
        <w:t xml:space="preserve">, </w:t>
      </w:r>
      <w:r w:rsidR="00B3497B" w:rsidRPr="00525BCE">
        <w:rPr>
          <w:b/>
        </w:rPr>
        <w:t>e-mail</w:t>
      </w:r>
      <w:r w:rsidR="00B3497B">
        <w:t xml:space="preserve">, </w:t>
      </w:r>
      <w:r w:rsidR="00B3497B" w:rsidRPr="00525BCE">
        <w:rPr>
          <w:b/>
        </w:rPr>
        <w:t>senha</w:t>
      </w:r>
      <w:r w:rsidR="00B3497B">
        <w:t xml:space="preserve">, </w:t>
      </w:r>
      <w:r w:rsidR="00B3497B" w:rsidRPr="00525BCE">
        <w:rPr>
          <w:b/>
        </w:rPr>
        <w:t>CPF</w:t>
      </w:r>
      <w:r w:rsidR="00B3497B" w:rsidRPr="00525BCE">
        <w:t>,</w:t>
      </w:r>
      <w:r w:rsidR="00B3497B" w:rsidRPr="00525BCE">
        <w:rPr>
          <w:b/>
        </w:rPr>
        <w:t xml:space="preserve"> </w:t>
      </w:r>
      <w:r w:rsidR="00525BCE">
        <w:rPr>
          <w:b/>
        </w:rPr>
        <w:t>idade</w:t>
      </w:r>
      <w:r w:rsidR="00525BCE" w:rsidRPr="00525BCE">
        <w:t>,</w:t>
      </w:r>
      <w:r w:rsidR="00525BCE">
        <w:rPr>
          <w:b/>
        </w:rPr>
        <w:t xml:space="preserve"> </w:t>
      </w:r>
      <w:r w:rsidR="00B3497B" w:rsidRPr="00525BCE">
        <w:rPr>
          <w:b/>
        </w:rPr>
        <w:t>data de nascimento</w:t>
      </w:r>
      <w:r w:rsidR="00B3497B">
        <w:t xml:space="preserve">, </w:t>
      </w:r>
      <w:r w:rsidR="00B3497B" w:rsidRPr="00525BCE">
        <w:rPr>
          <w:b/>
        </w:rPr>
        <w:t>telefone</w:t>
      </w:r>
      <w:r w:rsidR="00B3497B">
        <w:t xml:space="preserve"> e </w:t>
      </w:r>
      <w:r w:rsidR="00B3497B" w:rsidRPr="00525BCE">
        <w:rPr>
          <w:b/>
        </w:rPr>
        <w:t>endereço</w:t>
      </w:r>
      <w:r>
        <w:t>.</w:t>
      </w:r>
      <w:r w:rsidR="00B3497B">
        <w:t xml:space="preserve"> </w:t>
      </w:r>
      <w:r w:rsidR="00DE02E4">
        <w:t xml:space="preserve">Enquanto cadastro de funcionários possuem os campos adicionais como, </w:t>
      </w:r>
      <w:r w:rsidR="00DE02E4" w:rsidRPr="00DE02E4">
        <w:rPr>
          <w:b/>
        </w:rPr>
        <w:t>RGM</w:t>
      </w:r>
      <w:r w:rsidR="00DE02E4">
        <w:t xml:space="preserve">, </w:t>
      </w:r>
      <w:r w:rsidR="00DE02E4" w:rsidRPr="00DE02E4">
        <w:rPr>
          <w:b/>
        </w:rPr>
        <w:t>salário</w:t>
      </w:r>
      <w:r w:rsidR="00DE02E4">
        <w:t xml:space="preserve"> e </w:t>
      </w:r>
      <w:r w:rsidR="00DE02E4" w:rsidRPr="00DE02E4">
        <w:rPr>
          <w:b/>
        </w:rPr>
        <w:t>cargo</w:t>
      </w:r>
      <w:r w:rsidR="00DE02E4">
        <w:t xml:space="preserve">. O RGM é gerado aleatoriamente pelo sistema assim que cadastrado o funcionário. </w:t>
      </w:r>
      <w:r w:rsidR="00B3497B">
        <w:t xml:space="preserve">Os administradores alteram o tipo de plano </w:t>
      </w:r>
      <w:r w:rsidR="00525BCE">
        <w:t>do aluno caso o mesmo opte por realizar os treinos/aulas</w:t>
      </w:r>
      <w:r w:rsidR="00B3497B">
        <w:t>.</w:t>
      </w:r>
      <w:r>
        <w:t xml:space="preserve"> </w:t>
      </w:r>
      <w:r w:rsidR="00525BCE">
        <w:t xml:space="preserve">O aluno pode optar por escolher o tipo de pagamento: </w:t>
      </w:r>
      <w:r w:rsidR="00525BCE" w:rsidRPr="00525BCE">
        <w:rPr>
          <w:b/>
        </w:rPr>
        <w:t>crédito</w:t>
      </w:r>
      <w:r w:rsidR="00525BCE">
        <w:t xml:space="preserve"> ou </w:t>
      </w:r>
      <w:r w:rsidR="00525BCE" w:rsidRPr="00525BCE">
        <w:rPr>
          <w:b/>
        </w:rPr>
        <w:t>débito</w:t>
      </w:r>
      <w:r w:rsidR="00525BCE">
        <w:t xml:space="preserve">. </w:t>
      </w:r>
      <w:r>
        <w:t>Os alunos/</w:t>
      </w:r>
      <w:r w:rsidR="00DE02E4">
        <w:t>funcionários</w:t>
      </w:r>
      <w:r>
        <w:t xml:space="preserve"> entram no sistema através de e</w:t>
      </w:r>
      <w:r w:rsidR="00B72583">
        <w:t>-</w:t>
      </w:r>
      <w:r>
        <w:t xml:space="preserve">mail e </w:t>
      </w:r>
      <w:r w:rsidR="005041E1">
        <w:t>a</w:t>
      </w:r>
      <w:r w:rsidR="00DE02E4">
        <w:t xml:space="preserve"> senha, sendo a senha inicial a data de nascimento do usuário e pode ser alterada futuramente. </w:t>
      </w:r>
      <w:r w:rsidR="00CC06B9">
        <w:t xml:space="preserve">Os administradores podem acessar o financeiro e verificar </w:t>
      </w:r>
      <w:r w:rsidR="00A36884">
        <w:t>o faturamento do mês</w:t>
      </w:r>
      <w:r w:rsidR="00CC06B9">
        <w:t>, pagamento de salário de funcionários</w:t>
      </w:r>
      <w:r w:rsidR="00A36884">
        <w:t xml:space="preserve">. </w:t>
      </w:r>
      <w:r w:rsidR="00CC06B9">
        <w:t xml:space="preserve"> </w:t>
      </w:r>
      <w:r w:rsidR="00DE02E4">
        <w:t xml:space="preserve">O sistema pode gerar um relatório geral como, quantidade de matriculas </w:t>
      </w:r>
      <w:r w:rsidR="00CC06B9">
        <w:t>ativas e desativadas</w:t>
      </w:r>
      <w:r w:rsidR="00DE02E4">
        <w:t>, quantidade de funcionários</w:t>
      </w:r>
      <w:r w:rsidR="00CC06B9">
        <w:t>...</w:t>
      </w:r>
      <w:r w:rsidR="00DE02E4">
        <w:t xml:space="preserve"> </w:t>
      </w:r>
    </w:p>
    <w:p w14:paraId="106EB66D" w14:textId="77777777" w:rsidR="00835C64" w:rsidRDefault="00835C64" w:rsidP="00835C64">
      <w:pPr>
        <w:ind w:left="567"/>
        <w:jc w:val="both"/>
      </w:pPr>
      <w:r>
        <w:t xml:space="preserve">O cliente tem que ter acesso as seguintes partes: </w:t>
      </w:r>
    </w:p>
    <w:p w14:paraId="70E2AABF" w14:textId="67121C9B" w:rsidR="00835C64" w:rsidRDefault="00835C64" w:rsidP="00835C64">
      <w:pPr>
        <w:pStyle w:val="PargrafodaLista"/>
        <w:numPr>
          <w:ilvl w:val="0"/>
          <w:numId w:val="42"/>
        </w:numPr>
        <w:jc w:val="both"/>
      </w:pPr>
      <w:r>
        <w:rPr>
          <w:b/>
          <w:bCs/>
        </w:rPr>
        <w:t>A</w:t>
      </w:r>
      <w:r w:rsidRPr="00835C64">
        <w:rPr>
          <w:b/>
          <w:bCs/>
        </w:rPr>
        <w:t>lunos</w:t>
      </w:r>
      <w:r>
        <w:rPr>
          <w:b/>
          <w:bCs/>
        </w:rPr>
        <w:t>;</w:t>
      </w:r>
    </w:p>
    <w:p w14:paraId="4105D068" w14:textId="13FF974A" w:rsidR="00835C64" w:rsidRDefault="00CC06B9" w:rsidP="00835C64">
      <w:pPr>
        <w:pStyle w:val="PargrafodaLista"/>
        <w:numPr>
          <w:ilvl w:val="0"/>
          <w:numId w:val="42"/>
        </w:numPr>
        <w:jc w:val="both"/>
      </w:pPr>
      <w:r>
        <w:rPr>
          <w:b/>
          <w:bCs/>
        </w:rPr>
        <w:t>Funcionários</w:t>
      </w:r>
      <w:r w:rsidR="00835C64">
        <w:t>;</w:t>
      </w:r>
    </w:p>
    <w:p w14:paraId="35DF5F41" w14:textId="74B20C0C" w:rsidR="00835C64" w:rsidRDefault="00835C64" w:rsidP="00835C64">
      <w:pPr>
        <w:pStyle w:val="PargrafodaLista"/>
        <w:numPr>
          <w:ilvl w:val="0"/>
          <w:numId w:val="42"/>
        </w:numPr>
        <w:jc w:val="both"/>
      </w:pPr>
      <w:r>
        <w:rPr>
          <w:b/>
          <w:bCs/>
        </w:rPr>
        <w:t>F</w:t>
      </w:r>
      <w:r w:rsidRPr="00835C64">
        <w:rPr>
          <w:b/>
          <w:bCs/>
        </w:rPr>
        <w:t>inanceiro</w:t>
      </w:r>
      <w:r>
        <w:t>;</w:t>
      </w:r>
    </w:p>
    <w:p w14:paraId="0DB82BFE" w14:textId="24729C1A" w:rsidR="00835C64" w:rsidRDefault="00835C64" w:rsidP="00835C64">
      <w:pPr>
        <w:pStyle w:val="PargrafodaLista"/>
        <w:numPr>
          <w:ilvl w:val="0"/>
          <w:numId w:val="42"/>
        </w:numPr>
        <w:jc w:val="both"/>
      </w:pPr>
      <w:r>
        <w:rPr>
          <w:b/>
          <w:bCs/>
        </w:rPr>
        <w:t>A</w:t>
      </w:r>
      <w:r w:rsidRPr="00835C64">
        <w:rPr>
          <w:b/>
          <w:bCs/>
        </w:rPr>
        <w:t>valiações</w:t>
      </w:r>
      <w:r>
        <w:t xml:space="preserve"> </w:t>
      </w:r>
      <w:r w:rsidRPr="00835C64">
        <w:rPr>
          <w:b/>
          <w:bCs/>
        </w:rPr>
        <w:t>físicas</w:t>
      </w:r>
      <w:r>
        <w:rPr>
          <w:b/>
          <w:bCs/>
        </w:rPr>
        <w:t>;</w:t>
      </w:r>
    </w:p>
    <w:p w14:paraId="33AAC757" w14:textId="2F0E8DDD" w:rsidR="00835C64" w:rsidRDefault="00835C64" w:rsidP="00835C64">
      <w:pPr>
        <w:pStyle w:val="PargrafodaLista"/>
        <w:numPr>
          <w:ilvl w:val="0"/>
          <w:numId w:val="42"/>
        </w:numPr>
        <w:jc w:val="both"/>
      </w:pPr>
      <w:r>
        <w:rPr>
          <w:b/>
          <w:bCs/>
        </w:rPr>
        <w:t>R</w:t>
      </w:r>
      <w:r w:rsidRPr="00835C64">
        <w:rPr>
          <w:b/>
          <w:bCs/>
        </w:rPr>
        <w:t>elatórios</w:t>
      </w:r>
      <w:r>
        <w:t xml:space="preserve"> </w:t>
      </w:r>
      <w:r w:rsidR="00950533">
        <w:rPr>
          <w:b/>
          <w:bCs/>
        </w:rPr>
        <w:t>g</w:t>
      </w:r>
      <w:r w:rsidRPr="00835C64">
        <w:rPr>
          <w:b/>
          <w:bCs/>
        </w:rPr>
        <w:t>e</w:t>
      </w:r>
      <w:r w:rsidR="00950533">
        <w:rPr>
          <w:b/>
          <w:bCs/>
        </w:rPr>
        <w:t>r</w:t>
      </w:r>
      <w:r w:rsidRPr="00835C64">
        <w:rPr>
          <w:b/>
          <w:bCs/>
        </w:rPr>
        <w:t>ais</w:t>
      </w:r>
      <w:r>
        <w:t xml:space="preserve"> </w:t>
      </w:r>
      <w:r w:rsidRPr="00835C64">
        <w:rPr>
          <w:b/>
          <w:bCs/>
        </w:rPr>
        <w:t>do</w:t>
      </w:r>
      <w:r>
        <w:t xml:space="preserve"> </w:t>
      </w:r>
      <w:r w:rsidR="00950533">
        <w:rPr>
          <w:b/>
          <w:bCs/>
        </w:rPr>
        <w:t>s</w:t>
      </w:r>
      <w:r w:rsidRPr="00835C64">
        <w:rPr>
          <w:b/>
          <w:bCs/>
        </w:rPr>
        <w:t>istema</w:t>
      </w:r>
      <w:r>
        <w:t>.</w:t>
      </w:r>
    </w:p>
    <w:p w14:paraId="36803A04" w14:textId="7D5EACB5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5" w:name="_Toc160783417"/>
      <w:r w:rsidRPr="00253D8C">
        <w:rPr>
          <w:rFonts w:ascii="Calibri" w:hAnsi="Calibri"/>
          <w:color w:val="0000FF"/>
        </w:rPr>
        <w:lastRenderedPageBreak/>
        <w:t>Premissas</w:t>
      </w:r>
      <w:bookmarkEnd w:id="5"/>
    </w:p>
    <w:p w14:paraId="703E8A03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2C9CA2F3" w14:textId="62E0ADD5" w:rsidR="002F2BBC" w:rsidRDefault="00B72583" w:rsidP="00B72583">
      <w:pPr>
        <w:ind w:left="567"/>
        <w:jc w:val="both"/>
      </w:pPr>
      <w:r>
        <w:t>A premissa principal do projeto é entregar o sistema de acordo com as especificações do cliente e dentro da data de entrega, visto que ambas as partes concordaram em assinar o projeto e arcar com os custos. A equipe tem que relatar continuamente o progresso do desenvolvimento de software e se os requisitos estão de acordo com o que foi anotado durante o levantamento de requisitos.</w:t>
      </w:r>
    </w:p>
    <w:p w14:paraId="10240AB7" w14:textId="744B76FD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6" w:name="_Toc160783418"/>
      <w:r w:rsidRPr="00253D8C">
        <w:rPr>
          <w:rFonts w:ascii="Calibri" w:hAnsi="Calibri"/>
          <w:color w:val="0000FF"/>
        </w:rPr>
        <w:t>Restrições</w:t>
      </w:r>
      <w:bookmarkEnd w:id="6"/>
    </w:p>
    <w:p w14:paraId="51BBB811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42EE1DAB" w14:textId="6BBA7E7B" w:rsidR="002F2BBC" w:rsidRDefault="00D941E0" w:rsidP="00D941E0">
      <w:pPr>
        <w:pStyle w:val="PargrafodaLista"/>
        <w:numPr>
          <w:ilvl w:val="0"/>
          <w:numId w:val="21"/>
        </w:numPr>
        <w:ind w:left="1134" w:hanging="567"/>
        <w:jc w:val="both"/>
      </w:pPr>
      <w:r>
        <w:t>Hardware do computador utilizado no sistema podendo ser desatualizado ou incompatível com o sistema;</w:t>
      </w:r>
    </w:p>
    <w:p w14:paraId="649A8EA5" w14:textId="383F0356" w:rsidR="00D941E0" w:rsidRDefault="00D941E0" w:rsidP="00D941E0">
      <w:pPr>
        <w:pStyle w:val="PargrafodaLista"/>
        <w:numPr>
          <w:ilvl w:val="0"/>
          <w:numId w:val="21"/>
        </w:numPr>
        <w:ind w:left="1134" w:hanging="567"/>
        <w:jc w:val="both"/>
      </w:pPr>
      <w:r>
        <w:t>Falta de rede para acesso de dados no local do sistema;</w:t>
      </w:r>
    </w:p>
    <w:p w14:paraId="35FF4D46" w14:textId="4B2E953E" w:rsidR="00B72583" w:rsidRDefault="00B72583" w:rsidP="00D941E0">
      <w:pPr>
        <w:pStyle w:val="PargrafodaLista"/>
        <w:numPr>
          <w:ilvl w:val="0"/>
          <w:numId w:val="21"/>
        </w:numPr>
        <w:ind w:left="1134" w:hanging="567"/>
        <w:jc w:val="both"/>
      </w:pPr>
      <w:r>
        <w:t>Limitações dentro do próprio ambiente de desenvolvimento envolvendo a IDE;</w:t>
      </w:r>
    </w:p>
    <w:p w14:paraId="50B6021B" w14:textId="5294BB28" w:rsidR="00B72583" w:rsidRDefault="00B72583" w:rsidP="00D941E0">
      <w:pPr>
        <w:pStyle w:val="PargrafodaLista"/>
        <w:numPr>
          <w:ilvl w:val="0"/>
          <w:numId w:val="21"/>
        </w:numPr>
        <w:ind w:left="1134" w:hanging="567"/>
        <w:jc w:val="both"/>
      </w:pPr>
      <w:r>
        <w:t>Tempo de desenvolvimento de software;</w:t>
      </w:r>
    </w:p>
    <w:p w14:paraId="43F5129F" w14:textId="77777777" w:rsidR="00940F4F" w:rsidRDefault="00940F4F" w:rsidP="00940F4F">
      <w:pPr>
        <w:jc w:val="both"/>
      </w:pPr>
    </w:p>
    <w:p w14:paraId="2BD82E03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7" w:name="_Toc160783419"/>
      <w:r w:rsidRPr="00253D8C">
        <w:rPr>
          <w:rFonts w:ascii="Calibri" w:hAnsi="Calibri"/>
          <w:color w:val="0000FF"/>
        </w:rPr>
        <w:t>Descrição do P</w:t>
      </w:r>
      <w:r w:rsidR="002F2BBC" w:rsidRPr="00253D8C">
        <w:rPr>
          <w:rFonts w:ascii="Calibri" w:hAnsi="Calibri"/>
          <w:color w:val="0000FF"/>
        </w:rPr>
        <w:t>rojeto em alto nível</w:t>
      </w:r>
      <w:bookmarkEnd w:id="7"/>
    </w:p>
    <w:p w14:paraId="1F69F12C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3E55F4C9" w14:textId="017CA7B0" w:rsidR="002F2BBC" w:rsidRDefault="00B72583" w:rsidP="009E2C30">
      <w:pPr>
        <w:ind w:left="567"/>
        <w:jc w:val="both"/>
      </w:pPr>
      <w:r>
        <w:t xml:space="preserve">O projeto será definido da seguinte forma: Planejamento das partes interessadas, levantamento de requisitos, </w:t>
      </w:r>
      <w:r w:rsidR="0030764E">
        <w:t xml:space="preserve">criação do banco de dados, </w:t>
      </w:r>
      <w:r>
        <w:t>modelagem de software, construção do software, testes do software</w:t>
      </w:r>
      <w:r w:rsidR="0030764E">
        <w:t>, aprovação do cliente e implantação do sistema.</w:t>
      </w:r>
    </w:p>
    <w:p w14:paraId="12CBBD58" w14:textId="4EC71B28" w:rsidR="0030764E" w:rsidRDefault="0030764E" w:rsidP="009E2C30">
      <w:pPr>
        <w:ind w:left="567"/>
        <w:jc w:val="both"/>
      </w:pPr>
      <w:r>
        <w:t xml:space="preserve">O método a ser usado será o </w:t>
      </w:r>
      <w:r w:rsidRPr="00776AC0">
        <w:rPr>
          <w:i/>
          <w:iCs/>
        </w:rPr>
        <w:t>Scrum</w:t>
      </w:r>
      <w:r>
        <w:t>, utilizan</w:t>
      </w:r>
      <w:r w:rsidR="004B6C8F">
        <w:t>do HTML, CSS e JS para estrutura e interação com o usuário, enquanto a ligação com o banco de dados MySQL será feito usando PHP.</w:t>
      </w:r>
      <w:bookmarkStart w:id="8" w:name="_GoBack"/>
      <w:bookmarkEnd w:id="8"/>
    </w:p>
    <w:p w14:paraId="029C87A8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9" w:name="_Toc160783420"/>
      <w:r w:rsidRPr="00253D8C">
        <w:rPr>
          <w:rFonts w:ascii="Calibri" w:hAnsi="Calibri"/>
          <w:color w:val="0000FF"/>
        </w:rPr>
        <w:t>Limites do P</w:t>
      </w:r>
      <w:r w:rsidR="002F2BBC" w:rsidRPr="00253D8C">
        <w:rPr>
          <w:rFonts w:ascii="Calibri" w:hAnsi="Calibri"/>
          <w:color w:val="0000FF"/>
        </w:rPr>
        <w:t>rojeto</w:t>
      </w:r>
      <w:bookmarkEnd w:id="9"/>
    </w:p>
    <w:p w14:paraId="4A0CFA31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4BB37A96" w14:textId="003BD9FC" w:rsidR="005E4449" w:rsidRDefault="005E4449" w:rsidP="005E4449">
      <w:pPr>
        <w:ind w:left="567"/>
        <w:jc w:val="both"/>
      </w:pPr>
      <w:r>
        <w:t>Durante a geração do pagamento dos planos de adesão, é necessário a integração do sistema da Receita Federal para gerar notas fiscais utilizando o CPF do usuário.</w:t>
      </w:r>
      <w:r w:rsidR="00DB0FD8">
        <w:t xml:space="preserve"> Sem essa funcionalidade, o sistema fica limitado à apenas o sistema local.</w:t>
      </w:r>
    </w:p>
    <w:p w14:paraId="31BF9985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0" w:name="_Toc160783421"/>
      <w:r w:rsidRPr="00253D8C">
        <w:rPr>
          <w:rFonts w:ascii="Calibri" w:hAnsi="Calibri"/>
          <w:color w:val="0000FF"/>
        </w:rPr>
        <w:t>Riscos de alto nível</w:t>
      </w:r>
      <w:bookmarkEnd w:id="10"/>
    </w:p>
    <w:p w14:paraId="1E71452E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7A77C296" w14:textId="78FC951A" w:rsidR="002F2BBC" w:rsidRDefault="005E4449" w:rsidP="009E2C30">
      <w:pPr>
        <w:pStyle w:val="PargrafodaLista"/>
        <w:numPr>
          <w:ilvl w:val="0"/>
          <w:numId w:val="22"/>
        </w:numPr>
        <w:ind w:left="1134" w:hanging="567"/>
        <w:jc w:val="both"/>
      </w:pPr>
      <w:r>
        <w:t>Alta complexidade da interface;</w:t>
      </w:r>
    </w:p>
    <w:p w14:paraId="5F70DC44" w14:textId="279C6830" w:rsidR="002F2BBC" w:rsidRDefault="005E4449" w:rsidP="009E2C30">
      <w:pPr>
        <w:pStyle w:val="PargrafodaLista"/>
        <w:numPr>
          <w:ilvl w:val="0"/>
          <w:numId w:val="22"/>
        </w:numPr>
        <w:ind w:left="1134" w:hanging="567"/>
        <w:jc w:val="both"/>
      </w:pPr>
      <w:r>
        <w:t>Falta de experiência dos programadores;</w:t>
      </w:r>
    </w:p>
    <w:p w14:paraId="41223E20" w14:textId="4B3A101C" w:rsidR="00DB0FD8" w:rsidRDefault="00DB0FD8" w:rsidP="009E2C30">
      <w:pPr>
        <w:pStyle w:val="PargrafodaLista"/>
        <w:numPr>
          <w:ilvl w:val="0"/>
          <w:numId w:val="22"/>
        </w:numPr>
        <w:ind w:left="1134" w:hanging="567"/>
        <w:jc w:val="both"/>
      </w:pPr>
      <w:r>
        <w:t>O projeto final pode não agradar o cliente;</w:t>
      </w:r>
    </w:p>
    <w:p w14:paraId="55A6D9AF" w14:textId="54E209EA" w:rsidR="00DB0FD8" w:rsidRDefault="00DB0FD8" w:rsidP="009E2C30">
      <w:pPr>
        <w:pStyle w:val="PargrafodaLista"/>
        <w:numPr>
          <w:ilvl w:val="0"/>
          <w:numId w:val="22"/>
        </w:numPr>
        <w:ind w:left="1134" w:hanging="567"/>
        <w:jc w:val="both"/>
      </w:pPr>
      <w:r>
        <w:t>O projeto possui bugs constantes ou aparentes;</w:t>
      </w:r>
    </w:p>
    <w:p w14:paraId="55B74645" w14:textId="4B6A7731" w:rsidR="00DB0FD8" w:rsidRDefault="00DB0FD8" w:rsidP="009E2C30">
      <w:pPr>
        <w:pStyle w:val="PargrafodaLista"/>
        <w:numPr>
          <w:ilvl w:val="0"/>
          <w:numId w:val="22"/>
        </w:numPr>
        <w:ind w:left="1134" w:hanging="567"/>
        <w:jc w:val="both"/>
      </w:pPr>
      <w:r>
        <w:lastRenderedPageBreak/>
        <w:t>O sistema pode exigir muito processamento de dados;</w:t>
      </w:r>
    </w:p>
    <w:p w14:paraId="0BBD6F89" w14:textId="071C93C4" w:rsidR="00DB0FD8" w:rsidRDefault="00DB0FD8" w:rsidP="009E2C30">
      <w:pPr>
        <w:pStyle w:val="PargrafodaLista"/>
        <w:numPr>
          <w:ilvl w:val="0"/>
          <w:numId w:val="22"/>
        </w:numPr>
        <w:ind w:left="1134" w:hanging="567"/>
        <w:jc w:val="both"/>
      </w:pPr>
      <w:r>
        <w:t xml:space="preserve">O </w:t>
      </w:r>
      <w:r w:rsidRPr="00843C7A">
        <w:t>ban</w:t>
      </w:r>
      <w:r w:rsidR="00843C7A">
        <w:t>c</w:t>
      </w:r>
      <w:r w:rsidRPr="00843C7A">
        <w:t>o</w:t>
      </w:r>
      <w:r>
        <w:t xml:space="preserve"> de dados pode sofrer de quedas de conexão;</w:t>
      </w:r>
    </w:p>
    <w:p w14:paraId="043FDFFB" w14:textId="77777777" w:rsidR="00DB0FD8" w:rsidRDefault="00DB0FD8" w:rsidP="00DB0FD8">
      <w:pPr>
        <w:pStyle w:val="PargrafodaLista"/>
        <w:ind w:left="1134"/>
        <w:jc w:val="both"/>
      </w:pPr>
    </w:p>
    <w:p w14:paraId="7A82C0FE" w14:textId="347EAB4E" w:rsidR="0093504D" w:rsidRPr="006F07C2" w:rsidRDefault="0093504D" w:rsidP="0093504D">
      <w:pPr>
        <w:jc w:val="both"/>
        <w:rPr>
          <w:u w:val="single"/>
        </w:rPr>
      </w:pPr>
    </w:p>
    <w:p w14:paraId="28B0ABE2" w14:textId="0472BBD0" w:rsidR="0093504D" w:rsidRPr="0093504D" w:rsidRDefault="0093504D" w:rsidP="0093504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1" w:name="_Toc160783422"/>
      <w:r>
        <w:rPr>
          <w:rFonts w:ascii="Calibri" w:hAnsi="Calibri"/>
          <w:color w:val="0000FF"/>
        </w:rPr>
        <w:t>Estrutura Analítica do Projeto (WBS)</w:t>
      </w:r>
      <w:bookmarkEnd w:id="11"/>
    </w:p>
    <w:p w14:paraId="6545757F" w14:textId="46BEAE75" w:rsidR="0093504D" w:rsidRDefault="006918B8" w:rsidP="0093504D">
      <w:pPr>
        <w:jc w:val="both"/>
      </w:pPr>
      <w:r>
        <w:rPr>
          <w:noProof/>
        </w:rPr>
        <w:drawing>
          <wp:inline distT="0" distB="0" distL="0" distR="0" wp14:anchorId="1C379FB0" wp14:editId="089588B5">
            <wp:extent cx="5486400" cy="2849245"/>
            <wp:effectExtent l="0" t="0" r="0" b="8255"/>
            <wp:docPr id="1807629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29390" name="Imagem 18076293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0C93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2" w:name="_Toc160783423"/>
      <w:r w:rsidRPr="00253D8C">
        <w:rPr>
          <w:rFonts w:ascii="Calibri" w:hAnsi="Calibri"/>
          <w:color w:val="0000FF"/>
        </w:rPr>
        <w:t>Resumo do cronograma de marcos</w:t>
      </w:r>
      <w:bookmarkEnd w:id="12"/>
    </w:p>
    <w:p w14:paraId="47521E25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8"/>
        <w:gridCol w:w="7352"/>
      </w:tblGrid>
      <w:tr w:rsidR="006E4C05" w14:paraId="519E37BE" w14:textId="77777777" w:rsidTr="006E4C05">
        <w:trPr>
          <w:trHeight w:val="656"/>
        </w:trPr>
        <w:tc>
          <w:tcPr>
            <w:tcW w:w="8630" w:type="dxa"/>
            <w:gridSpan w:val="2"/>
            <w:shd w:val="clear" w:color="auto" w:fill="00B0F0"/>
            <w:vAlign w:val="center"/>
          </w:tcPr>
          <w:p w14:paraId="3EE0D027" w14:textId="513DA2B3" w:rsidR="006E4C05" w:rsidRPr="006E4C05" w:rsidRDefault="006E4C05" w:rsidP="006E4C05">
            <w:pPr>
              <w:jc w:val="center"/>
              <w:rPr>
                <w:b/>
                <w:bCs/>
                <w:sz w:val="28"/>
                <w:szCs w:val="28"/>
              </w:rPr>
            </w:pPr>
            <w:r w:rsidRPr="006E4C05">
              <w:rPr>
                <w:b/>
                <w:bCs/>
                <w:sz w:val="28"/>
                <w:szCs w:val="28"/>
              </w:rPr>
              <w:t>Cronograma Geral</w:t>
            </w:r>
          </w:p>
        </w:tc>
      </w:tr>
      <w:tr w:rsidR="006E4C05" w14:paraId="1C0A7113" w14:textId="77777777" w:rsidTr="00776AC0">
        <w:tc>
          <w:tcPr>
            <w:tcW w:w="1278" w:type="dxa"/>
            <w:shd w:val="clear" w:color="auto" w:fill="D9E6FF"/>
          </w:tcPr>
          <w:p w14:paraId="4DF7DA29" w14:textId="5B5F1D13" w:rsidR="006E4C05" w:rsidRDefault="006E4C05" w:rsidP="006E4C05">
            <w:r>
              <w:t>25/02/2024</w:t>
            </w:r>
          </w:p>
        </w:tc>
        <w:tc>
          <w:tcPr>
            <w:tcW w:w="7352" w:type="dxa"/>
            <w:shd w:val="clear" w:color="auto" w:fill="D9E6FF"/>
            <w:vAlign w:val="center"/>
          </w:tcPr>
          <w:p w14:paraId="38792EF0" w14:textId="528F116E" w:rsidR="006E4C05" w:rsidRDefault="006E4C05" w:rsidP="006E4C05">
            <w:pPr>
              <w:jc w:val="center"/>
            </w:pPr>
            <w:r>
              <w:t>Primeira reunião com o cliente;</w:t>
            </w:r>
          </w:p>
        </w:tc>
      </w:tr>
      <w:tr w:rsidR="006E4C05" w14:paraId="17523A18" w14:textId="77777777" w:rsidTr="00776AC0">
        <w:tc>
          <w:tcPr>
            <w:tcW w:w="1278" w:type="dxa"/>
            <w:shd w:val="clear" w:color="auto" w:fill="FFFFFF" w:themeFill="background1"/>
          </w:tcPr>
          <w:p w14:paraId="4ED5A4D4" w14:textId="49AD88E6" w:rsidR="006E4C05" w:rsidRDefault="006E4C05" w:rsidP="006E4C05">
            <w:r>
              <w:t>05/03/2024</w:t>
            </w:r>
          </w:p>
        </w:tc>
        <w:tc>
          <w:tcPr>
            <w:tcW w:w="7352" w:type="dxa"/>
            <w:shd w:val="clear" w:color="auto" w:fill="FFFFFF" w:themeFill="background1"/>
            <w:vAlign w:val="center"/>
          </w:tcPr>
          <w:p w14:paraId="75213DF1" w14:textId="0D51FBA5" w:rsidR="006E4C05" w:rsidRDefault="006E4C05" w:rsidP="006E4C05">
            <w:pPr>
              <w:jc w:val="center"/>
            </w:pPr>
            <w:proofErr w:type="spellStart"/>
            <w:r>
              <w:t>Kickoff</w:t>
            </w:r>
            <w:proofErr w:type="spellEnd"/>
            <w:r>
              <w:t xml:space="preserve"> do projeto;</w:t>
            </w:r>
          </w:p>
        </w:tc>
      </w:tr>
      <w:tr w:rsidR="006E4C05" w14:paraId="67B1D498" w14:textId="77777777" w:rsidTr="00776AC0">
        <w:tc>
          <w:tcPr>
            <w:tcW w:w="1278" w:type="dxa"/>
            <w:shd w:val="clear" w:color="auto" w:fill="D9E6FF"/>
          </w:tcPr>
          <w:p w14:paraId="0C0E3ED8" w14:textId="3E3BC59B" w:rsidR="006E4C05" w:rsidRDefault="006E4C05" w:rsidP="006E4C05">
            <w:r>
              <w:t>25/03/2024</w:t>
            </w:r>
          </w:p>
        </w:tc>
        <w:tc>
          <w:tcPr>
            <w:tcW w:w="7352" w:type="dxa"/>
            <w:shd w:val="clear" w:color="auto" w:fill="D9E6FF"/>
            <w:vAlign w:val="center"/>
          </w:tcPr>
          <w:p w14:paraId="198D95A0" w14:textId="2F2D4269" w:rsidR="006E4C05" w:rsidRDefault="006E4C05" w:rsidP="006E4C05">
            <w:pPr>
              <w:jc w:val="center"/>
            </w:pPr>
            <w:r>
              <w:t>Fim da fase de planejamento;</w:t>
            </w:r>
          </w:p>
        </w:tc>
      </w:tr>
      <w:tr w:rsidR="006E4C05" w14:paraId="653176B1" w14:textId="77777777" w:rsidTr="00776AC0">
        <w:tc>
          <w:tcPr>
            <w:tcW w:w="1278" w:type="dxa"/>
            <w:shd w:val="clear" w:color="auto" w:fill="FFFFFF" w:themeFill="background1"/>
          </w:tcPr>
          <w:p w14:paraId="06134BB7" w14:textId="34C75127" w:rsidR="006E4C05" w:rsidRDefault="00DB0FD8" w:rsidP="006E4C05">
            <w:r>
              <w:t>04/04/2024</w:t>
            </w:r>
          </w:p>
        </w:tc>
        <w:tc>
          <w:tcPr>
            <w:tcW w:w="7352" w:type="dxa"/>
            <w:shd w:val="clear" w:color="auto" w:fill="FFFFFF" w:themeFill="background1"/>
            <w:vAlign w:val="center"/>
          </w:tcPr>
          <w:p w14:paraId="2D4C5A50" w14:textId="661B3A92" w:rsidR="006E4C05" w:rsidRDefault="00DB0FD8" w:rsidP="006E4C05">
            <w:pPr>
              <w:jc w:val="center"/>
            </w:pPr>
            <w:r>
              <w:t>Início do levantamento de requisitos;</w:t>
            </w:r>
          </w:p>
        </w:tc>
      </w:tr>
      <w:tr w:rsidR="006E4C05" w14:paraId="7EB694EA" w14:textId="77777777" w:rsidTr="00776AC0">
        <w:tc>
          <w:tcPr>
            <w:tcW w:w="1278" w:type="dxa"/>
            <w:shd w:val="clear" w:color="auto" w:fill="D9E6FF"/>
          </w:tcPr>
          <w:p w14:paraId="67F988C0" w14:textId="74754434" w:rsidR="006E4C05" w:rsidRDefault="00DB0FD8" w:rsidP="006E4C05">
            <w:r>
              <w:t>18/04/2024</w:t>
            </w:r>
          </w:p>
        </w:tc>
        <w:tc>
          <w:tcPr>
            <w:tcW w:w="7352" w:type="dxa"/>
            <w:shd w:val="clear" w:color="auto" w:fill="D9E6FF"/>
            <w:vAlign w:val="center"/>
          </w:tcPr>
          <w:p w14:paraId="6B001F1D" w14:textId="5DC60C38" w:rsidR="006E4C05" w:rsidRDefault="00DB0FD8" w:rsidP="006E4C05">
            <w:pPr>
              <w:jc w:val="center"/>
            </w:pPr>
            <w:r>
              <w:t>Fim do levantamento de requisitos;</w:t>
            </w:r>
          </w:p>
        </w:tc>
      </w:tr>
      <w:tr w:rsidR="006E4C05" w14:paraId="5B455B62" w14:textId="77777777" w:rsidTr="00776AC0">
        <w:tc>
          <w:tcPr>
            <w:tcW w:w="1278" w:type="dxa"/>
            <w:shd w:val="clear" w:color="auto" w:fill="FFFFFF" w:themeFill="background1"/>
          </w:tcPr>
          <w:p w14:paraId="6CF2BF4E" w14:textId="1892C538" w:rsidR="006E4C05" w:rsidRDefault="00DB0FD8" w:rsidP="006E4C05">
            <w:r>
              <w:t>19/04/2024</w:t>
            </w:r>
          </w:p>
        </w:tc>
        <w:tc>
          <w:tcPr>
            <w:tcW w:w="7352" w:type="dxa"/>
            <w:shd w:val="clear" w:color="auto" w:fill="FFFFFF" w:themeFill="background1"/>
            <w:vAlign w:val="center"/>
          </w:tcPr>
          <w:p w14:paraId="37A1F51E" w14:textId="20ACCF2B" w:rsidR="006E4C05" w:rsidRDefault="00DB0FD8" w:rsidP="006E4C05">
            <w:pPr>
              <w:jc w:val="center"/>
            </w:pPr>
            <w:r>
              <w:t>Início da modelagem de dados;</w:t>
            </w:r>
          </w:p>
        </w:tc>
      </w:tr>
      <w:tr w:rsidR="006E4C05" w14:paraId="352E0B26" w14:textId="77777777" w:rsidTr="00776AC0">
        <w:tc>
          <w:tcPr>
            <w:tcW w:w="1278" w:type="dxa"/>
            <w:shd w:val="clear" w:color="auto" w:fill="D9E6FF"/>
          </w:tcPr>
          <w:p w14:paraId="47EDF4E6" w14:textId="09437172" w:rsidR="006E4C05" w:rsidRDefault="00DB0FD8" w:rsidP="006E4C05">
            <w:r>
              <w:t>26/04/2024</w:t>
            </w:r>
          </w:p>
        </w:tc>
        <w:tc>
          <w:tcPr>
            <w:tcW w:w="7352" w:type="dxa"/>
            <w:shd w:val="clear" w:color="auto" w:fill="D9E6FF"/>
            <w:vAlign w:val="center"/>
          </w:tcPr>
          <w:p w14:paraId="0ED8FB51" w14:textId="4EEDB496" w:rsidR="006E4C05" w:rsidRDefault="00DB0FD8" w:rsidP="006E4C05">
            <w:pPr>
              <w:jc w:val="center"/>
            </w:pPr>
            <w:r>
              <w:t>Fim da modelagem de dados;</w:t>
            </w:r>
          </w:p>
        </w:tc>
      </w:tr>
      <w:tr w:rsidR="006E4C05" w14:paraId="58DADDFC" w14:textId="77777777" w:rsidTr="00776AC0">
        <w:tc>
          <w:tcPr>
            <w:tcW w:w="1278" w:type="dxa"/>
            <w:shd w:val="clear" w:color="auto" w:fill="FFFFFF" w:themeFill="background1"/>
          </w:tcPr>
          <w:p w14:paraId="3F8A6A52" w14:textId="4F7E7EE4" w:rsidR="006E4C05" w:rsidRDefault="00DB0FD8" w:rsidP="006E4C05">
            <w:r>
              <w:t>28/04/2024</w:t>
            </w:r>
          </w:p>
        </w:tc>
        <w:tc>
          <w:tcPr>
            <w:tcW w:w="7352" w:type="dxa"/>
            <w:shd w:val="clear" w:color="auto" w:fill="FFFFFF" w:themeFill="background1"/>
            <w:vAlign w:val="center"/>
          </w:tcPr>
          <w:p w14:paraId="3C1DA8A0" w14:textId="6AD5869F" w:rsidR="006E4C05" w:rsidRDefault="00DB0FD8" w:rsidP="006E4C05">
            <w:pPr>
              <w:jc w:val="center"/>
            </w:pPr>
            <w:r>
              <w:t>Início da codificação do sistema;</w:t>
            </w:r>
          </w:p>
        </w:tc>
      </w:tr>
      <w:tr w:rsidR="006E4C05" w14:paraId="5C3092FB" w14:textId="77777777" w:rsidTr="00776AC0">
        <w:tc>
          <w:tcPr>
            <w:tcW w:w="1278" w:type="dxa"/>
            <w:shd w:val="clear" w:color="auto" w:fill="D9E6FF"/>
          </w:tcPr>
          <w:p w14:paraId="6E4EFA5C" w14:textId="2509808A" w:rsidR="006E4C05" w:rsidRDefault="008B7523" w:rsidP="006E4C05">
            <w:r>
              <w:t>20/04/2024</w:t>
            </w:r>
          </w:p>
        </w:tc>
        <w:tc>
          <w:tcPr>
            <w:tcW w:w="7352" w:type="dxa"/>
            <w:shd w:val="clear" w:color="auto" w:fill="D9E6FF"/>
            <w:vAlign w:val="center"/>
          </w:tcPr>
          <w:p w14:paraId="66E78D9C" w14:textId="349A6976" w:rsidR="006E4C05" w:rsidRDefault="008B7523" w:rsidP="006E4C05">
            <w:pPr>
              <w:jc w:val="center"/>
            </w:pPr>
            <w:r>
              <w:t>Fase de testes e acoplamentos;</w:t>
            </w:r>
          </w:p>
        </w:tc>
      </w:tr>
      <w:tr w:rsidR="006E4C05" w14:paraId="2A842F0A" w14:textId="77777777" w:rsidTr="00776AC0">
        <w:tc>
          <w:tcPr>
            <w:tcW w:w="1278" w:type="dxa"/>
            <w:shd w:val="clear" w:color="auto" w:fill="FFFFFF" w:themeFill="background1"/>
          </w:tcPr>
          <w:p w14:paraId="75B9A5E8" w14:textId="6D5EA9A9" w:rsidR="006E4C05" w:rsidRDefault="008B7523" w:rsidP="006E4C05">
            <w:r>
              <w:t>05/05/2024</w:t>
            </w:r>
          </w:p>
        </w:tc>
        <w:tc>
          <w:tcPr>
            <w:tcW w:w="7352" w:type="dxa"/>
            <w:shd w:val="clear" w:color="auto" w:fill="FFFFFF" w:themeFill="background1"/>
            <w:vAlign w:val="center"/>
          </w:tcPr>
          <w:p w14:paraId="6E1EB149" w14:textId="1AAEE2B7" w:rsidR="006E4C05" w:rsidRDefault="008B7523" w:rsidP="006E4C05">
            <w:pPr>
              <w:jc w:val="center"/>
            </w:pPr>
            <w:r>
              <w:t>Fim da codificação;</w:t>
            </w:r>
          </w:p>
        </w:tc>
      </w:tr>
      <w:tr w:rsidR="008B7523" w14:paraId="54C82099" w14:textId="77777777" w:rsidTr="00776AC0">
        <w:tc>
          <w:tcPr>
            <w:tcW w:w="1278" w:type="dxa"/>
            <w:shd w:val="clear" w:color="auto" w:fill="D9E6FF"/>
          </w:tcPr>
          <w:p w14:paraId="7F3473F8" w14:textId="1446B505" w:rsidR="008B7523" w:rsidRDefault="008B7523" w:rsidP="006E4C05">
            <w:r>
              <w:t>13/05/2024</w:t>
            </w:r>
          </w:p>
        </w:tc>
        <w:tc>
          <w:tcPr>
            <w:tcW w:w="7352" w:type="dxa"/>
            <w:shd w:val="clear" w:color="auto" w:fill="D9E6FF"/>
            <w:vAlign w:val="center"/>
          </w:tcPr>
          <w:p w14:paraId="1A51F246" w14:textId="01293F68" w:rsidR="008B7523" w:rsidRDefault="008B7523" w:rsidP="006E4C05">
            <w:pPr>
              <w:jc w:val="center"/>
            </w:pPr>
            <w:r>
              <w:t>Apresentação da versão final;</w:t>
            </w:r>
          </w:p>
        </w:tc>
      </w:tr>
      <w:tr w:rsidR="008B7523" w14:paraId="3607B1D6" w14:textId="77777777" w:rsidTr="00776AC0">
        <w:tc>
          <w:tcPr>
            <w:tcW w:w="1278" w:type="dxa"/>
            <w:shd w:val="clear" w:color="auto" w:fill="FFFFFF" w:themeFill="background1"/>
          </w:tcPr>
          <w:p w14:paraId="0B4A2134" w14:textId="6BF4774B" w:rsidR="008B7523" w:rsidRDefault="008B7523" w:rsidP="006E4C05">
            <w:r>
              <w:t>20/05/2024</w:t>
            </w:r>
          </w:p>
        </w:tc>
        <w:tc>
          <w:tcPr>
            <w:tcW w:w="7352" w:type="dxa"/>
            <w:shd w:val="clear" w:color="auto" w:fill="FFFFFF" w:themeFill="background1"/>
            <w:vAlign w:val="center"/>
          </w:tcPr>
          <w:p w14:paraId="35E890CC" w14:textId="5E06F54A" w:rsidR="008B7523" w:rsidRDefault="008B7523" w:rsidP="006E4C05">
            <w:pPr>
              <w:jc w:val="center"/>
            </w:pPr>
            <w:r>
              <w:t>Início da implementação;</w:t>
            </w:r>
          </w:p>
        </w:tc>
      </w:tr>
      <w:tr w:rsidR="006E4C05" w14:paraId="7283A110" w14:textId="77777777" w:rsidTr="00776AC0">
        <w:tc>
          <w:tcPr>
            <w:tcW w:w="1278" w:type="dxa"/>
            <w:shd w:val="clear" w:color="auto" w:fill="D9E6FF"/>
          </w:tcPr>
          <w:p w14:paraId="49F43762" w14:textId="5729D52C" w:rsidR="006E4C05" w:rsidRDefault="008B7523" w:rsidP="006E4C05">
            <w:r>
              <w:t>30/05/2024</w:t>
            </w:r>
          </w:p>
        </w:tc>
        <w:tc>
          <w:tcPr>
            <w:tcW w:w="7352" w:type="dxa"/>
            <w:shd w:val="clear" w:color="auto" w:fill="D9E6FF"/>
            <w:vAlign w:val="center"/>
          </w:tcPr>
          <w:p w14:paraId="38FD8FD5" w14:textId="7B8CF930" w:rsidR="006E4C05" w:rsidRDefault="008B7523" w:rsidP="006E4C05">
            <w:pPr>
              <w:jc w:val="center"/>
            </w:pPr>
            <w:r>
              <w:t>Fim da implementação;</w:t>
            </w:r>
          </w:p>
        </w:tc>
      </w:tr>
      <w:tr w:rsidR="006E4C05" w14:paraId="79FE7AE8" w14:textId="77777777" w:rsidTr="00776AC0">
        <w:tc>
          <w:tcPr>
            <w:tcW w:w="1278" w:type="dxa"/>
            <w:shd w:val="clear" w:color="auto" w:fill="002060"/>
          </w:tcPr>
          <w:p w14:paraId="53C7E0FC" w14:textId="5ED4704B" w:rsidR="006E4C05" w:rsidRDefault="00DB0FD8" w:rsidP="006E4C05">
            <w:r>
              <w:t>31/05/2024</w:t>
            </w:r>
          </w:p>
        </w:tc>
        <w:tc>
          <w:tcPr>
            <w:tcW w:w="7352" w:type="dxa"/>
            <w:shd w:val="clear" w:color="auto" w:fill="002060"/>
            <w:vAlign w:val="center"/>
          </w:tcPr>
          <w:p w14:paraId="360F09FA" w14:textId="7E535AEF" w:rsidR="006E4C05" w:rsidRDefault="00DB0FD8" w:rsidP="006E4C05">
            <w:pPr>
              <w:jc w:val="center"/>
            </w:pPr>
            <w:r>
              <w:t>Fim do projeto.</w:t>
            </w:r>
          </w:p>
        </w:tc>
      </w:tr>
    </w:tbl>
    <w:p w14:paraId="6AE67815" w14:textId="2699A854" w:rsidR="0093504D" w:rsidRPr="00607A57" w:rsidRDefault="00607A57" w:rsidP="006E4C05">
      <w:pPr>
        <w:rPr>
          <w:u w:val="single"/>
        </w:rPr>
      </w:pPr>
      <w:r>
        <w:br w:type="page"/>
      </w:r>
    </w:p>
    <w:p w14:paraId="49D5B93B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3" w:name="_Toc160783424"/>
      <w:r w:rsidRPr="00253D8C">
        <w:rPr>
          <w:rFonts w:ascii="Calibri" w:hAnsi="Calibri"/>
          <w:color w:val="0000FF"/>
        </w:rPr>
        <w:lastRenderedPageBreak/>
        <w:t>Resumo do orçamento</w:t>
      </w:r>
      <w:bookmarkEnd w:id="13"/>
    </w:p>
    <w:p w14:paraId="272FE334" w14:textId="77777777" w:rsidR="009E2C30" w:rsidRPr="00CE0C89" w:rsidRDefault="009E2C30" w:rsidP="009E2C30">
      <w:pPr>
        <w:pBdr>
          <w:top w:val="single" w:sz="4" w:space="1" w:color="auto"/>
        </w:pBdr>
        <w:spacing w:after="0"/>
        <w:ind w:left="567"/>
        <w:rPr>
          <w:u w:val="single"/>
        </w:rPr>
      </w:pPr>
    </w:p>
    <w:p w14:paraId="732C0267" w14:textId="6AE2715E" w:rsidR="002F2BBC" w:rsidRDefault="002F2BBC" w:rsidP="002F2BBC">
      <w:pPr>
        <w:ind w:left="567"/>
      </w:pPr>
      <w:r>
        <w:t>Está previsto um o</w:t>
      </w:r>
      <w:r w:rsidR="00DF6941">
        <w:t xml:space="preserve">rçamento de </w:t>
      </w:r>
      <w:r w:rsidR="00DF6941" w:rsidRPr="006918B8">
        <w:rPr>
          <w:b/>
          <w:bCs/>
        </w:rPr>
        <w:t xml:space="preserve">R$ </w:t>
      </w:r>
      <w:r w:rsidR="006918B8" w:rsidRPr="006918B8">
        <w:rPr>
          <w:b/>
          <w:bCs/>
        </w:rPr>
        <w:t>207.370,60</w:t>
      </w:r>
      <w:r w:rsidR="006918B8">
        <w:t xml:space="preserve"> </w:t>
      </w:r>
      <w:r w:rsidR="00DF6941">
        <w:t>(reais) para o P</w:t>
      </w:r>
      <w:r>
        <w:t>rojeto.</w:t>
      </w:r>
    </w:p>
    <w:tbl>
      <w:tblPr>
        <w:tblStyle w:val="TabelaSimples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81"/>
        <w:gridCol w:w="1829"/>
      </w:tblGrid>
      <w:tr w:rsidR="003521E3" w14:paraId="60A21F02" w14:textId="77777777" w:rsidTr="005D6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shd w:val="clear" w:color="auto" w:fill="00B0F0"/>
            <w:vAlign w:val="center"/>
          </w:tcPr>
          <w:p w14:paraId="5F1BD311" w14:textId="523FFFBF" w:rsidR="003521E3" w:rsidRPr="005D6630" w:rsidRDefault="003521E3" w:rsidP="003521E3">
            <w:pPr>
              <w:jc w:val="center"/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Dados da Empresa</w:t>
            </w:r>
          </w:p>
        </w:tc>
        <w:tc>
          <w:tcPr>
            <w:tcW w:w="1831" w:type="dxa"/>
            <w:shd w:val="clear" w:color="auto" w:fill="00B0F0"/>
            <w:vAlign w:val="center"/>
          </w:tcPr>
          <w:p w14:paraId="497D2285" w14:textId="390F5901" w:rsidR="003521E3" w:rsidRPr="005D6630" w:rsidRDefault="003521E3" w:rsidP="005D66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Taxa</w:t>
            </w:r>
          </w:p>
        </w:tc>
      </w:tr>
      <w:tr w:rsidR="003521E3" w14:paraId="6079FDDD" w14:textId="77777777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shd w:val="clear" w:color="auto" w:fill="D9E6FF"/>
          </w:tcPr>
          <w:p w14:paraId="468C6FA2" w14:textId="4F75C7BC" w:rsidR="003521E3" w:rsidRPr="00AA6D3E" w:rsidRDefault="005D6630" w:rsidP="002F2BBC">
            <w:pPr>
              <w:rPr>
                <w:b w:val="0"/>
                <w:bCs w:val="0"/>
              </w:rPr>
            </w:pPr>
            <w:r w:rsidRPr="00AA6D3E">
              <w:rPr>
                <w:b w:val="0"/>
                <w:bCs w:val="0"/>
              </w:rPr>
              <w:t>Taxa de retorno obrigatória</w:t>
            </w:r>
          </w:p>
        </w:tc>
        <w:tc>
          <w:tcPr>
            <w:tcW w:w="1831" w:type="dxa"/>
            <w:shd w:val="clear" w:color="auto" w:fill="D9E6FF"/>
            <w:vAlign w:val="center"/>
          </w:tcPr>
          <w:p w14:paraId="14A386E0" w14:textId="5B65E781" w:rsidR="003521E3" w:rsidRDefault="005D6630" w:rsidP="005D6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</w:tr>
      <w:tr w:rsidR="003521E3" w14:paraId="44C957AA" w14:textId="77777777" w:rsidTr="00776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shd w:val="clear" w:color="auto" w:fill="FFFFFF" w:themeFill="background1"/>
          </w:tcPr>
          <w:p w14:paraId="430CF3DB" w14:textId="555533C4" w:rsidR="003521E3" w:rsidRPr="00AA6D3E" w:rsidRDefault="005D6630" w:rsidP="002F2BBC">
            <w:pPr>
              <w:rPr>
                <w:b w:val="0"/>
                <w:bCs w:val="0"/>
              </w:rPr>
            </w:pPr>
            <w:r w:rsidRPr="00AA6D3E">
              <w:rPr>
                <w:b w:val="0"/>
                <w:bCs w:val="0"/>
              </w:rPr>
              <w:t>Alíquota de imposto</w:t>
            </w: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62F3F9F7" w14:textId="4F7F5532" w:rsidR="003521E3" w:rsidRDefault="006F07C2" w:rsidP="005D6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D6630">
              <w:t>0%</w:t>
            </w:r>
          </w:p>
        </w:tc>
      </w:tr>
      <w:tr w:rsidR="005D6630" w14:paraId="7179BC0D" w14:textId="77777777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shd w:val="clear" w:color="auto" w:fill="D9E6FF"/>
          </w:tcPr>
          <w:p w14:paraId="3F13A2E8" w14:textId="77777777" w:rsidR="005D6630" w:rsidRDefault="005D6630" w:rsidP="002F2BBC"/>
        </w:tc>
        <w:tc>
          <w:tcPr>
            <w:tcW w:w="1831" w:type="dxa"/>
            <w:shd w:val="clear" w:color="auto" w:fill="D9E6FF"/>
            <w:vAlign w:val="center"/>
          </w:tcPr>
          <w:p w14:paraId="6F5D830F" w14:textId="77777777" w:rsidR="005D6630" w:rsidRDefault="005D6630" w:rsidP="005D6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21E3" w14:paraId="3D393651" w14:textId="77777777" w:rsidTr="005D6630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shd w:val="clear" w:color="auto" w:fill="00B0F0"/>
            <w:vAlign w:val="center"/>
          </w:tcPr>
          <w:p w14:paraId="7B34F3EA" w14:textId="37E20784" w:rsidR="003521E3" w:rsidRPr="005D6630" w:rsidRDefault="005D6630" w:rsidP="005D6630">
            <w:pPr>
              <w:jc w:val="center"/>
              <w:rPr>
                <w:sz w:val="28"/>
                <w:szCs w:val="28"/>
              </w:rPr>
            </w:pPr>
            <w:r w:rsidRPr="005D6630">
              <w:rPr>
                <w:sz w:val="28"/>
                <w:szCs w:val="28"/>
              </w:rPr>
              <w:t>Investimento Inicial</w:t>
            </w:r>
          </w:p>
        </w:tc>
        <w:tc>
          <w:tcPr>
            <w:tcW w:w="1831" w:type="dxa"/>
            <w:shd w:val="clear" w:color="auto" w:fill="00B0F0"/>
            <w:vAlign w:val="center"/>
          </w:tcPr>
          <w:p w14:paraId="397E4C13" w14:textId="2E0FBDC1" w:rsidR="003521E3" w:rsidRPr="006F07C2" w:rsidRDefault="005D6630" w:rsidP="005D6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F07C2">
              <w:rPr>
                <w:b/>
                <w:bCs/>
                <w:sz w:val="28"/>
                <w:szCs w:val="28"/>
              </w:rPr>
              <w:t>Ano</w:t>
            </w:r>
          </w:p>
        </w:tc>
      </w:tr>
      <w:tr w:rsidR="003521E3" w14:paraId="693C1335" w14:textId="77777777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shd w:val="clear" w:color="auto" w:fill="D9E6FF"/>
          </w:tcPr>
          <w:p w14:paraId="56E58ADB" w14:textId="4B77CBD5" w:rsidR="003521E3" w:rsidRPr="00AA6D3E" w:rsidRDefault="005D6630" w:rsidP="002F2BBC">
            <w:pPr>
              <w:rPr>
                <w:b w:val="0"/>
                <w:bCs w:val="0"/>
              </w:rPr>
            </w:pPr>
            <w:r w:rsidRPr="00AA6D3E">
              <w:rPr>
                <w:b w:val="0"/>
                <w:bCs w:val="0"/>
              </w:rPr>
              <w:t>Custo de Hardware</w:t>
            </w:r>
          </w:p>
        </w:tc>
        <w:tc>
          <w:tcPr>
            <w:tcW w:w="1831" w:type="dxa"/>
            <w:shd w:val="clear" w:color="auto" w:fill="D9E6FF"/>
            <w:vAlign w:val="center"/>
          </w:tcPr>
          <w:p w14:paraId="3F0CCDB3" w14:textId="392B21F1" w:rsidR="003521E3" w:rsidRPr="00AA6D3E" w:rsidRDefault="005D6630" w:rsidP="005D6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D3E">
              <w:t>R$3.000,00</w:t>
            </w:r>
          </w:p>
        </w:tc>
      </w:tr>
      <w:tr w:rsidR="003521E3" w14:paraId="4AAF6672" w14:textId="77777777" w:rsidTr="00776A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shd w:val="clear" w:color="auto" w:fill="FFFFFF" w:themeFill="background1"/>
          </w:tcPr>
          <w:p w14:paraId="40B9C786" w14:textId="4A0109C9" w:rsidR="003521E3" w:rsidRPr="00AA6D3E" w:rsidRDefault="005D6630" w:rsidP="002F2BBC">
            <w:pPr>
              <w:rPr>
                <w:b w:val="0"/>
                <w:bCs w:val="0"/>
              </w:rPr>
            </w:pPr>
            <w:r w:rsidRPr="00AA6D3E">
              <w:rPr>
                <w:b w:val="0"/>
                <w:bCs w:val="0"/>
              </w:rPr>
              <w:t>Custo de Software</w:t>
            </w:r>
          </w:p>
        </w:tc>
        <w:tc>
          <w:tcPr>
            <w:tcW w:w="1831" w:type="dxa"/>
            <w:shd w:val="clear" w:color="auto" w:fill="FFFFFF" w:themeFill="background1"/>
            <w:vAlign w:val="center"/>
          </w:tcPr>
          <w:p w14:paraId="32282F68" w14:textId="4DB6E1CF" w:rsidR="003521E3" w:rsidRPr="00AA6D3E" w:rsidRDefault="005D6630" w:rsidP="005D6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D3E">
              <w:t>R$1.765,00</w:t>
            </w:r>
          </w:p>
        </w:tc>
      </w:tr>
      <w:tr w:rsidR="003521E3" w14:paraId="2E9E3478" w14:textId="77777777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shd w:val="clear" w:color="auto" w:fill="D9E6FF"/>
          </w:tcPr>
          <w:p w14:paraId="45FA100F" w14:textId="65F04513" w:rsidR="003521E3" w:rsidRPr="00AA6D3E" w:rsidRDefault="005D6630" w:rsidP="002F2BBC">
            <w:pPr>
              <w:rPr>
                <w:b w:val="0"/>
                <w:bCs w:val="0"/>
              </w:rPr>
            </w:pPr>
            <w:r w:rsidRPr="00AA6D3E">
              <w:rPr>
                <w:b w:val="0"/>
                <w:bCs w:val="0"/>
              </w:rPr>
              <w:t>Custo de Desenvolvimento</w:t>
            </w:r>
          </w:p>
        </w:tc>
        <w:tc>
          <w:tcPr>
            <w:tcW w:w="1831" w:type="dxa"/>
            <w:shd w:val="clear" w:color="auto" w:fill="D9E6FF"/>
            <w:vAlign w:val="center"/>
          </w:tcPr>
          <w:p w14:paraId="2546F7D4" w14:textId="4E58C4AE" w:rsidR="003521E3" w:rsidRPr="00AA6D3E" w:rsidRDefault="005D6630" w:rsidP="005D66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6D3E">
              <w:t>R$2.100,00</w:t>
            </w:r>
          </w:p>
        </w:tc>
      </w:tr>
      <w:tr w:rsidR="005D6630" w:rsidRPr="00AA6D3E" w14:paraId="4EC9DA07" w14:textId="77777777" w:rsidTr="006F0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9" w:type="dxa"/>
            <w:shd w:val="clear" w:color="auto" w:fill="002060"/>
          </w:tcPr>
          <w:p w14:paraId="6A158CC0" w14:textId="14E05493" w:rsidR="005D6630" w:rsidRPr="00AA6D3E" w:rsidRDefault="005D6630" w:rsidP="002F2BBC">
            <w:r w:rsidRPr="00AA6D3E">
              <w:t>Custo Total do Investimento</w:t>
            </w:r>
          </w:p>
        </w:tc>
        <w:tc>
          <w:tcPr>
            <w:tcW w:w="1831" w:type="dxa"/>
            <w:shd w:val="clear" w:color="auto" w:fill="002060"/>
            <w:vAlign w:val="center"/>
          </w:tcPr>
          <w:p w14:paraId="57C57FEF" w14:textId="4062A3DE" w:rsidR="005D6630" w:rsidRPr="00AA6D3E" w:rsidRDefault="006F07C2" w:rsidP="005D66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A6D3E">
              <w:rPr>
                <w:b/>
                <w:bCs/>
              </w:rPr>
              <w:fldChar w:fldCharType="begin"/>
            </w:r>
            <w:r w:rsidRPr="00AA6D3E">
              <w:rPr>
                <w:b/>
                <w:bCs/>
              </w:rPr>
              <w:instrText xml:space="preserve"> =SUM(ABOVE) \# "R$ #.##0,00;(R$ #.##0,00)" </w:instrText>
            </w:r>
            <w:r w:rsidRPr="00AA6D3E">
              <w:rPr>
                <w:b/>
                <w:bCs/>
              </w:rPr>
              <w:fldChar w:fldCharType="separate"/>
            </w:r>
            <w:r w:rsidRPr="00AA6D3E">
              <w:rPr>
                <w:b/>
                <w:bCs/>
                <w:noProof/>
              </w:rPr>
              <w:t>R$ 6.865,00</w:t>
            </w:r>
            <w:r w:rsidRPr="00AA6D3E">
              <w:rPr>
                <w:b/>
                <w:bCs/>
              </w:rPr>
              <w:fldChar w:fldCharType="end"/>
            </w:r>
          </w:p>
        </w:tc>
      </w:tr>
    </w:tbl>
    <w:p w14:paraId="131FE777" w14:textId="368DC14E" w:rsidR="005933B2" w:rsidRDefault="005933B2" w:rsidP="006F07C2"/>
    <w:tbl>
      <w:tblPr>
        <w:tblStyle w:val="TabelaSimples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141"/>
        <w:gridCol w:w="1562"/>
        <w:gridCol w:w="1398"/>
        <w:gridCol w:w="1509"/>
      </w:tblGrid>
      <w:tr w:rsidR="00F561D0" w14:paraId="6FD79590" w14:textId="2A2C71EB" w:rsidTr="00AA6D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shd w:val="clear" w:color="auto" w:fill="00B0F0"/>
            <w:vAlign w:val="center"/>
          </w:tcPr>
          <w:p w14:paraId="2D096C20" w14:textId="14C815C2" w:rsidR="00AA6D3E" w:rsidRPr="005D6630" w:rsidRDefault="00AA6D3E" w:rsidP="002C24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Benefícios do Sistema</w:t>
            </w:r>
          </w:p>
        </w:tc>
        <w:tc>
          <w:tcPr>
            <w:tcW w:w="1611" w:type="dxa"/>
            <w:shd w:val="clear" w:color="auto" w:fill="00B0F0"/>
            <w:vAlign w:val="center"/>
          </w:tcPr>
          <w:p w14:paraId="5D85C4B1" w14:textId="4D065549" w:rsidR="00AA6D3E" w:rsidRPr="005D6630" w:rsidRDefault="00AA6D3E" w:rsidP="002C2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Ano/ 1 Usuário</w:t>
            </w:r>
          </w:p>
        </w:tc>
        <w:tc>
          <w:tcPr>
            <w:tcW w:w="1185" w:type="dxa"/>
            <w:shd w:val="clear" w:color="auto" w:fill="00B0F0"/>
          </w:tcPr>
          <w:p w14:paraId="7811A27A" w14:textId="47D28C3F" w:rsidR="00AA6D3E" w:rsidRDefault="00AA6D3E" w:rsidP="002C2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Ano/ 10 Usuários</w:t>
            </w:r>
          </w:p>
        </w:tc>
        <w:tc>
          <w:tcPr>
            <w:tcW w:w="1185" w:type="dxa"/>
            <w:shd w:val="clear" w:color="auto" w:fill="00B0F0"/>
          </w:tcPr>
          <w:p w14:paraId="061B1081" w14:textId="52640CB9" w:rsidR="00AA6D3E" w:rsidRDefault="00AA6D3E" w:rsidP="002C24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Ano/ 30 Usuários</w:t>
            </w:r>
          </w:p>
        </w:tc>
      </w:tr>
      <w:tr w:rsidR="00F561D0" w14:paraId="79781406" w14:textId="5754C6F4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shd w:val="clear" w:color="auto" w:fill="D9E6FF"/>
          </w:tcPr>
          <w:p w14:paraId="3C91984B" w14:textId="0C164565" w:rsidR="00AA6D3E" w:rsidRPr="00AA6D3E" w:rsidRDefault="00AA6D3E" w:rsidP="006F07C2">
            <w:pPr>
              <w:rPr>
                <w:b w:val="0"/>
                <w:bCs w:val="0"/>
              </w:rPr>
            </w:pPr>
            <w:r w:rsidRPr="00AA6D3E">
              <w:rPr>
                <w:b w:val="0"/>
                <w:bCs w:val="0"/>
              </w:rPr>
              <w:t>Vendas de planos de adesão mensais por usuário</w:t>
            </w:r>
          </w:p>
        </w:tc>
        <w:tc>
          <w:tcPr>
            <w:tcW w:w="1611" w:type="dxa"/>
            <w:shd w:val="clear" w:color="auto" w:fill="D9E6FF"/>
            <w:vAlign w:val="center"/>
          </w:tcPr>
          <w:p w14:paraId="388C4D23" w14:textId="29EC5756" w:rsidR="00AA6D3E" w:rsidRDefault="00AA6D3E" w:rsidP="006F07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</w:t>
            </w:r>
            <w:r w:rsidR="00F561D0">
              <w:t xml:space="preserve"> </w:t>
            </w:r>
            <w:r>
              <w:t>960</w:t>
            </w:r>
            <w:r w:rsidR="00F561D0">
              <w:t>,00</w:t>
            </w:r>
          </w:p>
        </w:tc>
        <w:tc>
          <w:tcPr>
            <w:tcW w:w="1185" w:type="dxa"/>
            <w:shd w:val="clear" w:color="auto" w:fill="D9E6FF"/>
            <w:vAlign w:val="center"/>
          </w:tcPr>
          <w:p w14:paraId="44216F19" w14:textId="7D129B50" w:rsidR="00AA6D3E" w:rsidRDefault="00F561D0" w:rsidP="00AA6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=SUM(LEFT)*10 </w:instrText>
            </w:r>
            <w:r>
              <w:fldChar w:fldCharType="separate"/>
            </w:r>
            <w:r>
              <w:rPr>
                <w:noProof/>
              </w:rPr>
              <w:t>R$ 9.600,00</w:t>
            </w:r>
            <w:r>
              <w:fldChar w:fldCharType="end"/>
            </w:r>
          </w:p>
        </w:tc>
        <w:tc>
          <w:tcPr>
            <w:tcW w:w="1185" w:type="dxa"/>
            <w:shd w:val="clear" w:color="auto" w:fill="D9E6FF"/>
            <w:vAlign w:val="center"/>
          </w:tcPr>
          <w:p w14:paraId="6A617147" w14:textId="63CD0928" w:rsidR="00AA6D3E" w:rsidRDefault="00F561D0" w:rsidP="00AA6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=SUM(LEFT)*30 </w:instrText>
            </w:r>
            <w:r>
              <w:fldChar w:fldCharType="separate"/>
            </w:r>
            <w:r>
              <w:rPr>
                <w:noProof/>
              </w:rPr>
              <w:t>R$ 28.800,00</w:t>
            </w:r>
            <w:r>
              <w:fldChar w:fldCharType="end"/>
            </w:r>
          </w:p>
        </w:tc>
      </w:tr>
      <w:tr w:rsidR="00F561D0" w14:paraId="101FB9F0" w14:textId="3743AD8D" w:rsidTr="00AA6D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</w:tcPr>
          <w:p w14:paraId="0EA521FE" w14:textId="2CE9E57A" w:rsidR="00AA6D3E" w:rsidRPr="00AA6D3E" w:rsidRDefault="00AA6D3E" w:rsidP="002C2414">
            <w:pPr>
              <w:rPr>
                <w:b w:val="0"/>
                <w:bCs w:val="0"/>
              </w:rPr>
            </w:pPr>
            <w:r w:rsidRPr="00AA6D3E">
              <w:rPr>
                <w:b w:val="0"/>
                <w:bCs w:val="0"/>
              </w:rPr>
              <w:t>Vendas de planos de adesão semestrais por usuário</w:t>
            </w:r>
          </w:p>
        </w:tc>
        <w:tc>
          <w:tcPr>
            <w:tcW w:w="1611" w:type="dxa"/>
            <w:vAlign w:val="center"/>
          </w:tcPr>
          <w:p w14:paraId="7015D1D5" w14:textId="2300AB94" w:rsidR="00AA6D3E" w:rsidRDefault="00AA6D3E" w:rsidP="002C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</w:t>
            </w:r>
            <w:r w:rsidR="00F561D0">
              <w:t xml:space="preserve"> </w:t>
            </w:r>
            <w:r>
              <w:t>900</w:t>
            </w:r>
            <w:r w:rsidR="00F561D0">
              <w:t>,00</w:t>
            </w:r>
          </w:p>
        </w:tc>
        <w:tc>
          <w:tcPr>
            <w:tcW w:w="1185" w:type="dxa"/>
            <w:vAlign w:val="center"/>
          </w:tcPr>
          <w:p w14:paraId="63AFFD47" w14:textId="52936EE8" w:rsidR="00AA6D3E" w:rsidRDefault="00F561D0" w:rsidP="00AA6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=SUM(ABOVE)*10 </w:instrText>
            </w:r>
            <w:r>
              <w:fldChar w:fldCharType="separate"/>
            </w:r>
            <w:r>
              <w:rPr>
                <w:noProof/>
              </w:rPr>
              <w:t>R$ 9.000,00</w:t>
            </w:r>
            <w:r>
              <w:fldChar w:fldCharType="end"/>
            </w:r>
          </w:p>
        </w:tc>
        <w:tc>
          <w:tcPr>
            <w:tcW w:w="1185" w:type="dxa"/>
            <w:vAlign w:val="center"/>
          </w:tcPr>
          <w:p w14:paraId="3A65BE42" w14:textId="2EA56E19" w:rsidR="00AA6D3E" w:rsidRDefault="00F561D0" w:rsidP="00AA6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=SUM(LEFT)*30 </w:instrText>
            </w:r>
            <w:r>
              <w:fldChar w:fldCharType="separate"/>
            </w:r>
            <w:r>
              <w:rPr>
                <w:noProof/>
              </w:rPr>
              <w:t>R$ 27.000,00</w:t>
            </w:r>
            <w:r>
              <w:fldChar w:fldCharType="end"/>
            </w:r>
          </w:p>
        </w:tc>
      </w:tr>
      <w:tr w:rsidR="00F561D0" w14:paraId="1E708F5D" w14:textId="6C40C11E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shd w:val="clear" w:color="auto" w:fill="D9E6FF"/>
          </w:tcPr>
          <w:p w14:paraId="2C2CF2D9" w14:textId="382CB5F1" w:rsidR="00AA6D3E" w:rsidRPr="00AA6D3E" w:rsidRDefault="00AA6D3E" w:rsidP="002C2414">
            <w:pPr>
              <w:rPr>
                <w:b w:val="0"/>
                <w:bCs w:val="0"/>
              </w:rPr>
            </w:pPr>
            <w:r w:rsidRPr="00AA6D3E">
              <w:rPr>
                <w:b w:val="0"/>
                <w:bCs w:val="0"/>
              </w:rPr>
              <w:t>Vendas de planos de adesão anuais por usuário</w:t>
            </w:r>
          </w:p>
        </w:tc>
        <w:tc>
          <w:tcPr>
            <w:tcW w:w="1611" w:type="dxa"/>
            <w:shd w:val="clear" w:color="auto" w:fill="D9E6FF"/>
            <w:vAlign w:val="center"/>
          </w:tcPr>
          <w:p w14:paraId="536D2D52" w14:textId="7D9BD5BA" w:rsidR="00AA6D3E" w:rsidRDefault="00AA6D3E" w:rsidP="002C2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</w:t>
            </w:r>
            <w:r w:rsidR="00F561D0">
              <w:t xml:space="preserve"> </w:t>
            </w:r>
            <w:r>
              <w:t>880</w:t>
            </w:r>
            <w:r w:rsidR="00F561D0">
              <w:t>,00</w:t>
            </w:r>
          </w:p>
        </w:tc>
        <w:tc>
          <w:tcPr>
            <w:tcW w:w="1185" w:type="dxa"/>
            <w:shd w:val="clear" w:color="auto" w:fill="D9E6FF"/>
            <w:vAlign w:val="center"/>
          </w:tcPr>
          <w:p w14:paraId="67292FE4" w14:textId="62B75785" w:rsidR="00AA6D3E" w:rsidRDefault="00F561D0" w:rsidP="00AA6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=SUM(LEFT)*10 </w:instrText>
            </w:r>
            <w:r>
              <w:fldChar w:fldCharType="separate"/>
            </w:r>
            <w:r>
              <w:rPr>
                <w:noProof/>
              </w:rPr>
              <w:t>R$ 8.800,00</w:t>
            </w:r>
            <w:r>
              <w:fldChar w:fldCharType="end"/>
            </w:r>
          </w:p>
        </w:tc>
        <w:tc>
          <w:tcPr>
            <w:tcW w:w="1185" w:type="dxa"/>
            <w:shd w:val="clear" w:color="auto" w:fill="D9E6FF"/>
            <w:vAlign w:val="center"/>
          </w:tcPr>
          <w:p w14:paraId="0B3D7F42" w14:textId="7F99EB27" w:rsidR="00AA6D3E" w:rsidRDefault="00AA6D3E" w:rsidP="00AA6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</w:t>
            </w:r>
            <w:r w:rsidR="00F561D0">
              <w:t xml:space="preserve"> 26.400,00</w:t>
            </w:r>
          </w:p>
        </w:tc>
      </w:tr>
      <w:tr w:rsidR="00F561D0" w14:paraId="4CF6C570" w14:textId="5147B50F" w:rsidTr="00AA6D3E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shd w:val="clear" w:color="auto" w:fill="auto"/>
            <w:vAlign w:val="center"/>
          </w:tcPr>
          <w:p w14:paraId="5F389DD4" w14:textId="514E8C51" w:rsidR="00AA6D3E" w:rsidRPr="00AA6D3E" w:rsidRDefault="00AA6D3E" w:rsidP="00AA6D3E">
            <w:pPr>
              <w:rPr>
                <w:b w:val="0"/>
                <w:bCs w:val="0"/>
              </w:rPr>
            </w:pPr>
            <w:r w:rsidRPr="00AA6D3E">
              <w:rPr>
                <w:b w:val="0"/>
                <w:bCs w:val="0"/>
              </w:rPr>
              <w:t xml:space="preserve">Vendas de aulas de </w:t>
            </w:r>
            <w:proofErr w:type="spellStart"/>
            <w:r w:rsidRPr="00AA6D3E">
              <w:rPr>
                <w:b w:val="0"/>
                <w:bCs w:val="0"/>
              </w:rPr>
              <w:t>pilates</w:t>
            </w:r>
            <w:proofErr w:type="spellEnd"/>
            <w:r>
              <w:rPr>
                <w:b w:val="0"/>
                <w:bCs w:val="0"/>
              </w:rPr>
              <w:t xml:space="preserve"> por usuário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1A0BACF4" w14:textId="6FFC6D5B" w:rsidR="00AA6D3E" w:rsidRPr="00AA6D3E" w:rsidRDefault="00AA6D3E" w:rsidP="002C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D3E">
              <w:t>R$</w:t>
            </w:r>
            <w:r w:rsidR="00F561D0">
              <w:t xml:space="preserve"> </w:t>
            </w:r>
            <w:r w:rsidRPr="00AA6D3E">
              <w:t>1</w:t>
            </w:r>
            <w:r w:rsidR="00F561D0">
              <w:t>.</w:t>
            </w:r>
            <w:r w:rsidRPr="00AA6D3E">
              <w:t>200</w:t>
            </w:r>
            <w:r w:rsidR="00F561D0">
              <w:t>,00</w:t>
            </w:r>
          </w:p>
        </w:tc>
        <w:tc>
          <w:tcPr>
            <w:tcW w:w="1185" w:type="dxa"/>
          </w:tcPr>
          <w:p w14:paraId="6EF5801E" w14:textId="2B5E7B92" w:rsidR="00AA6D3E" w:rsidRPr="00AA6D3E" w:rsidRDefault="00F561D0" w:rsidP="00AA6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=SUM(LEFT)*10 </w:instrText>
            </w:r>
            <w:r>
              <w:fldChar w:fldCharType="separate"/>
            </w:r>
            <w:r>
              <w:rPr>
                <w:noProof/>
              </w:rPr>
              <w:t>R$ 12.000,00</w:t>
            </w:r>
            <w:r>
              <w:fldChar w:fldCharType="end"/>
            </w:r>
          </w:p>
        </w:tc>
        <w:tc>
          <w:tcPr>
            <w:tcW w:w="1185" w:type="dxa"/>
          </w:tcPr>
          <w:p w14:paraId="46F9CF20" w14:textId="66236722" w:rsidR="00AA6D3E" w:rsidRPr="00AA6D3E" w:rsidRDefault="00AA6D3E" w:rsidP="00AA6D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D3E">
              <w:t>R$</w:t>
            </w:r>
            <w:r w:rsidR="00F561D0">
              <w:t xml:space="preserve"> 36.000,00</w:t>
            </w:r>
          </w:p>
        </w:tc>
      </w:tr>
      <w:tr w:rsidR="00F561D0" w14:paraId="51EA7890" w14:textId="788BCDD2" w:rsidTr="00AA6D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9" w:type="dxa"/>
            <w:shd w:val="clear" w:color="auto" w:fill="002060"/>
          </w:tcPr>
          <w:p w14:paraId="6E258EC0" w14:textId="5F6C9BC8" w:rsidR="00AA6D3E" w:rsidRPr="00AA6D3E" w:rsidRDefault="00AA6D3E" w:rsidP="00AA6D3E">
            <w:pPr>
              <w:tabs>
                <w:tab w:val="center" w:pos="3282"/>
              </w:tabs>
            </w:pPr>
            <w:r w:rsidRPr="00AA6D3E">
              <w:t>Custo Total</w:t>
            </w:r>
          </w:p>
        </w:tc>
        <w:tc>
          <w:tcPr>
            <w:tcW w:w="1611" w:type="dxa"/>
            <w:shd w:val="clear" w:color="auto" w:fill="002060"/>
            <w:vAlign w:val="center"/>
          </w:tcPr>
          <w:p w14:paraId="31E24E81" w14:textId="45AA3BD9" w:rsidR="00AA6D3E" w:rsidRPr="00AA6D3E" w:rsidRDefault="00F561D0" w:rsidP="002C2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\# "R$ #.##0,00;(R$ #.##0,00)"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R$ 3.940,00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185" w:type="dxa"/>
            <w:shd w:val="clear" w:color="auto" w:fill="002060"/>
          </w:tcPr>
          <w:p w14:paraId="646DFDE2" w14:textId="4A32827B" w:rsidR="00AA6D3E" w:rsidRDefault="00F561D0" w:rsidP="00AA6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R$ 39.400,00</w:t>
            </w:r>
            <w:r>
              <w:rPr>
                <w:b/>
                <w:bCs/>
              </w:rPr>
              <w:fldChar w:fldCharType="end"/>
            </w:r>
          </w:p>
        </w:tc>
        <w:tc>
          <w:tcPr>
            <w:tcW w:w="1185" w:type="dxa"/>
            <w:shd w:val="clear" w:color="auto" w:fill="002060"/>
          </w:tcPr>
          <w:p w14:paraId="2663F145" w14:textId="537C1BF1" w:rsidR="00AA6D3E" w:rsidRDefault="00F561D0" w:rsidP="00AA6D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=SUM(ABOVE)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R$ 118.200,00</w:t>
            </w:r>
            <w:r>
              <w:rPr>
                <w:b/>
                <w:bCs/>
              </w:rPr>
              <w:fldChar w:fldCharType="end"/>
            </w:r>
          </w:p>
        </w:tc>
      </w:tr>
    </w:tbl>
    <w:p w14:paraId="2B201404" w14:textId="77777777" w:rsidR="006F07C2" w:rsidRDefault="006F07C2" w:rsidP="006F07C2"/>
    <w:tbl>
      <w:tblPr>
        <w:tblStyle w:val="TabelaSimples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81"/>
        <w:gridCol w:w="1829"/>
      </w:tblGrid>
      <w:tr w:rsidR="00A27E0A" w:rsidRPr="005D6630" w14:paraId="2F701EB2" w14:textId="77777777" w:rsidTr="00A27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0" w:type="dxa"/>
            <w:gridSpan w:val="2"/>
            <w:shd w:val="clear" w:color="auto" w:fill="00B0F0"/>
            <w:vAlign w:val="center"/>
          </w:tcPr>
          <w:p w14:paraId="4383B97F" w14:textId="354927CA" w:rsidR="00A27E0A" w:rsidRPr="00A27E0A" w:rsidRDefault="00A27E0A" w:rsidP="00A27E0A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Custo</w:t>
            </w:r>
            <w:r w:rsidR="00E62095">
              <w:rPr>
                <w:sz w:val="28"/>
                <w:szCs w:val="28"/>
              </w:rPr>
              <w:t xml:space="preserve"> Programador</w:t>
            </w:r>
          </w:p>
        </w:tc>
      </w:tr>
      <w:tr w:rsidR="00F561D0" w14:paraId="0F843FE1" w14:textId="77777777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  <w:shd w:val="clear" w:color="auto" w:fill="D9E6FF"/>
          </w:tcPr>
          <w:p w14:paraId="7B56702C" w14:textId="76C1DE52" w:rsidR="00F561D0" w:rsidRPr="00AA6D3E" w:rsidRDefault="00A27E0A" w:rsidP="002C2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 programador</w:t>
            </w:r>
            <w:r w:rsidR="00E62095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hora</w:t>
            </w:r>
            <w:r w:rsidR="00E62095">
              <w:rPr>
                <w:b w:val="0"/>
                <w:bCs w:val="0"/>
              </w:rPr>
              <w:t xml:space="preserve">s </w:t>
            </w:r>
            <w:r>
              <w:rPr>
                <w:b w:val="0"/>
                <w:bCs w:val="0"/>
              </w:rPr>
              <w:t>trabalhadas</w:t>
            </w:r>
          </w:p>
        </w:tc>
        <w:tc>
          <w:tcPr>
            <w:tcW w:w="1829" w:type="dxa"/>
            <w:shd w:val="clear" w:color="auto" w:fill="D9E6FF"/>
            <w:vAlign w:val="center"/>
          </w:tcPr>
          <w:p w14:paraId="3E1A3C33" w14:textId="308BE399" w:rsidR="00F561D0" w:rsidRDefault="00A27E0A" w:rsidP="002C2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R$ 18,46</w:t>
            </w:r>
          </w:p>
        </w:tc>
      </w:tr>
      <w:tr w:rsidR="00F561D0" w14:paraId="639A430C" w14:textId="77777777" w:rsidTr="00A27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14:paraId="5F935BED" w14:textId="093899CC" w:rsidR="00F561D0" w:rsidRPr="00E62095" w:rsidRDefault="00A27E0A" w:rsidP="002C2414">
            <w:r>
              <w:rPr>
                <w:b w:val="0"/>
                <w:bCs w:val="0"/>
              </w:rPr>
              <w:t>Custo programador</w:t>
            </w:r>
            <w:r w:rsidR="00E62095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dia</w:t>
            </w:r>
            <w:r w:rsidR="00E62095">
              <w:rPr>
                <w:b w:val="0"/>
                <w:bCs w:val="0"/>
              </w:rPr>
              <w:t xml:space="preserve">s </w:t>
            </w:r>
            <w:r>
              <w:rPr>
                <w:b w:val="0"/>
                <w:bCs w:val="0"/>
              </w:rPr>
              <w:t>úteis</w:t>
            </w:r>
          </w:p>
        </w:tc>
        <w:tc>
          <w:tcPr>
            <w:tcW w:w="1829" w:type="dxa"/>
            <w:vAlign w:val="center"/>
          </w:tcPr>
          <w:p w14:paraId="333A6DFD" w14:textId="6CFFB172" w:rsidR="00F561D0" w:rsidRDefault="00A27E0A" w:rsidP="002C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R$ 147,68</w:t>
            </w:r>
          </w:p>
        </w:tc>
      </w:tr>
      <w:tr w:rsidR="00F561D0" w14:paraId="67A795CD" w14:textId="77777777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  <w:shd w:val="clear" w:color="auto" w:fill="D9E6FF"/>
          </w:tcPr>
          <w:p w14:paraId="300B0FC8" w14:textId="633D476B" w:rsidR="00F561D0" w:rsidRPr="00A27E0A" w:rsidRDefault="00A27E0A" w:rsidP="002C2414">
            <w:pPr>
              <w:rPr>
                <w:b w:val="0"/>
                <w:bCs w:val="0"/>
              </w:rPr>
            </w:pPr>
            <w:r w:rsidRPr="00A27E0A">
              <w:rPr>
                <w:b w:val="0"/>
                <w:bCs w:val="0"/>
              </w:rPr>
              <w:t>Custo programador</w:t>
            </w:r>
            <w:r w:rsidR="00E62095">
              <w:rPr>
                <w:b w:val="0"/>
                <w:bCs w:val="0"/>
              </w:rPr>
              <w:t>/</w:t>
            </w:r>
            <w:r w:rsidRPr="00A27E0A">
              <w:rPr>
                <w:b w:val="0"/>
                <w:bCs w:val="0"/>
              </w:rPr>
              <w:t>mês</w:t>
            </w:r>
          </w:p>
        </w:tc>
        <w:tc>
          <w:tcPr>
            <w:tcW w:w="1829" w:type="dxa"/>
            <w:shd w:val="clear" w:color="auto" w:fill="D9E6FF"/>
            <w:vAlign w:val="center"/>
          </w:tcPr>
          <w:p w14:paraId="33693F21" w14:textId="22E36F8E" w:rsidR="00F561D0" w:rsidRPr="00A27E0A" w:rsidRDefault="00A27E0A" w:rsidP="002C2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R$ 3.101,28</w:t>
            </w:r>
          </w:p>
        </w:tc>
      </w:tr>
      <w:tr w:rsidR="00A27E0A" w14:paraId="583E38C6" w14:textId="77777777" w:rsidTr="00A27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14:paraId="77F01AA3" w14:textId="3460BED8" w:rsidR="00A27E0A" w:rsidRPr="00A27E0A" w:rsidRDefault="00A27E0A" w:rsidP="002C2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 programador</w:t>
            </w:r>
            <w:r w:rsidR="00E62095">
              <w:rPr>
                <w:b w:val="0"/>
                <w:bCs w:val="0"/>
              </w:rPr>
              <w:t>/</w:t>
            </w:r>
            <w:r>
              <w:rPr>
                <w:b w:val="0"/>
                <w:bCs w:val="0"/>
              </w:rPr>
              <w:t>an</w:t>
            </w:r>
            <w:r w:rsidR="00E62095">
              <w:rPr>
                <w:b w:val="0"/>
                <w:bCs w:val="0"/>
              </w:rPr>
              <w:t>o</w:t>
            </w:r>
          </w:p>
        </w:tc>
        <w:tc>
          <w:tcPr>
            <w:tcW w:w="1829" w:type="dxa"/>
            <w:vAlign w:val="center"/>
          </w:tcPr>
          <w:p w14:paraId="513ACFAE" w14:textId="584C02C7" w:rsidR="00A27E0A" w:rsidRDefault="00A27E0A" w:rsidP="002C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R$ 37.215,36</w:t>
            </w:r>
          </w:p>
        </w:tc>
      </w:tr>
      <w:tr w:rsidR="00A27E0A" w14:paraId="6477361A" w14:textId="77777777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  <w:shd w:val="clear" w:color="auto" w:fill="D9E6FF"/>
          </w:tcPr>
          <w:p w14:paraId="1BA9DB9E" w14:textId="2D0E1B36" w:rsidR="00A27E0A" w:rsidRDefault="00A27E0A" w:rsidP="00A27E0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Quantidade de programadores</w:t>
            </w:r>
          </w:p>
        </w:tc>
        <w:tc>
          <w:tcPr>
            <w:tcW w:w="1829" w:type="dxa"/>
            <w:shd w:val="clear" w:color="auto" w:fill="D9E6FF"/>
            <w:vAlign w:val="center"/>
          </w:tcPr>
          <w:p w14:paraId="5E5B0261" w14:textId="1136AB1B" w:rsidR="00A27E0A" w:rsidRDefault="00A27E0A" w:rsidP="00A27E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62095" w14:paraId="4048C7CA" w14:textId="77777777" w:rsidTr="00E620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  <w:shd w:val="clear" w:color="auto" w:fill="002060"/>
          </w:tcPr>
          <w:p w14:paraId="1C9FCC65" w14:textId="3E42FA27" w:rsidR="00E62095" w:rsidRPr="00E62095" w:rsidRDefault="00E62095" w:rsidP="00A27E0A">
            <w:r w:rsidRPr="00E62095">
              <w:t>Custo Total Final</w:t>
            </w:r>
          </w:p>
        </w:tc>
        <w:tc>
          <w:tcPr>
            <w:tcW w:w="1829" w:type="dxa"/>
            <w:shd w:val="clear" w:color="auto" w:fill="002060"/>
            <w:vAlign w:val="center"/>
          </w:tcPr>
          <w:p w14:paraId="397107E6" w14:textId="76FF4757" w:rsidR="00E62095" w:rsidRPr="00E62095" w:rsidRDefault="00E62095" w:rsidP="00A27E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62095">
              <w:rPr>
                <w:b/>
                <w:bCs/>
              </w:rPr>
              <w:t>R$ 186.076,80</w:t>
            </w:r>
          </w:p>
        </w:tc>
      </w:tr>
    </w:tbl>
    <w:p w14:paraId="08FAE135" w14:textId="7C35134A" w:rsidR="00607A57" w:rsidRDefault="00607A57" w:rsidP="006F07C2">
      <w:r>
        <w:br w:type="page"/>
      </w:r>
    </w:p>
    <w:tbl>
      <w:tblPr>
        <w:tblStyle w:val="TabelaSimples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81"/>
        <w:gridCol w:w="1829"/>
      </w:tblGrid>
      <w:tr w:rsidR="00607A57" w:rsidRPr="006F07C2" w14:paraId="28A9C1FB" w14:textId="77777777" w:rsidTr="002C2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0" w:type="dxa"/>
            <w:gridSpan w:val="2"/>
            <w:shd w:val="clear" w:color="auto" w:fill="00B0F0"/>
            <w:vAlign w:val="center"/>
          </w:tcPr>
          <w:p w14:paraId="68F8B7A2" w14:textId="0778FAD1" w:rsidR="00607A57" w:rsidRPr="006F07C2" w:rsidRDefault="00607A57" w:rsidP="002C2414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Custo Ban</w:t>
            </w:r>
            <w:r w:rsidR="002C2414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 de Dados</w:t>
            </w:r>
          </w:p>
        </w:tc>
      </w:tr>
      <w:tr w:rsidR="00607A57" w:rsidRPr="00AA6D3E" w14:paraId="5756A5AB" w14:textId="77777777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  <w:shd w:val="clear" w:color="auto" w:fill="D9E6FF"/>
          </w:tcPr>
          <w:p w14:paraId="138384E4" w14:textId="77777777" w:rsidR="00607A57" w:rsidRPr="00AA6D3E" w:rsidRDefault="00607A57" w:rsidP="002C2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 banco de dados/hora</w:t>
            </w:r>
          </w:p>
        </w:tc>
        <w:tc>
          <w:tcPr>
            <w:tcW w:w="1829" w:type="dxa"/>
            <w:shd w:val="clear" w:color="auto" w:fill="D9E6FF"/>
            <w:vAlign w:val="center"/>
          </w:tcPr>
          <w:p w14:paraId="378DD5FA" w14:textId="77777777" w:rsidR="00607A57" w:rsidRPr="00AA6D3E" w:rsidRDefault="00607A57" w:rsidP="002C2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R$ 1,67</w:t>
            </w:r>
          </w:p>
        </w:tc>
      </w:tr>
      <w:tr w:rsidR="00607A57" w:rsidRPr="00AA6D3E" w14:paraId="10439B76" w14:textId="77777777" w:rsidTr="002C2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14:paraId="321E86C2" w14:textId="77777777" w:rsidR="00607A57" w:rsidRPr="00AA6D3E" w:rsidRDefault="00607A57" w:rsidP="002C2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 banco de dados/dia</w:t>
            </w:r>
          </w:p>
        </w:tc>
        <w:tc>
          <w:tcPr>
            <w:tcW w:w="1829" w:type="dxa"/>
            <w:vAlign w:val="center"/>
          </w:tcPr>
          <w:p w14:paraId="5824A10F" w14:textId="77777777" w:rsidR="00607A57" w:rsidRPr="00AA6D3E" w:rsidRDefault="00607A57" w:rsidP="002C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R$ 40,08</w:t>
            </w:r>
          </w:p>
        </w:tc>
      </w:tr>
      <w:tr w:rsidR="00607A57" w:rsidRPr="00AA6D3E" w14:paraId="2F78990A" w14:textId="77777777" w:rsidTr="00776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  <w:shd w:val="clear" w:color="auto" w:fill="D9E6FF"/>
          </w:tcPr>
          <w:p w14:paraId="0CAFBDA2" w14:textId="77777777" w:rsidR="00607A57" w:rsidRPr="00AA6D3E" w:rsidRDefault="00607A57" w:rsidP="002C2414">
            <w:pPr>
              <w:rPr>
                <w:b w:val="0"/>
                <w:bCs w:val="0"/>
              </w:rPr>
            </w:pPr>
            <w:r w:rsidRPr="00A27E0A">
              <w:rPr>
                <w:b w:val="0"/>
                <w:bCs w:val="0"/>
              </w:rPr>
              <w:t xml:space="preserve">Custo </w:t>
            </w:r>
            <w:r>
              <w:rPr>
                <w:b w:val="0"/>
                <w:bCs w:val="0"/>
              </w:rPr>
              <w:t>banco de dados/</w:t>
            </w:r>
            <w:r w:rsidRPr="00A27E0A">
              <w:rPr>
                <w:b w:val="0"/>
                <w:bCs w:val="0"/>
              </w:rPr>
              <w:t>mês</w:t>
            </w:r>
          </w:p>
        </w:tc>
        <w:tc>
          <w:tcPr>
            <w:tcW w:w="1829" w:type="dxa"/>
            <w:shd w:val="clear" w:color="auto" w:fill="D9E6FF"/>
            <w:vAlign w:val="center"/>
          </w:tcPr>
          <w:p w14:paraId="4D0AB96E" w14:textId="77777777" w:rsidR="00607A57" w:rsidRPr="00AA6D3E" w:rsidRDefault="00607A57" w:rsidP="002C24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R$ 1.202,40</w:t>
            </w:r>
          </w:p>
        </w:tc>
      </w:tr>
      <w:tr w:rsidR="00607A57" w:rsidRPr="00AA6D3E" w14:paraId="6592A021" w14:textId="77777777" w:rsidTr="002C2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1" w:type="dxa"/>
          </w:tcPr>
          <w:p w14:paraId="4093D393" w14:textId="77777777" w:rsidR="00607A57" w:rsidRPr="00AA6D3E" w:rsidRDefault="00607A57" w:rsidP="002C2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Custo banco de dados/ano</w:t>
            </w:r>
          </w:p>
        </w:tc>
        <w:tc>
          <w:tcPr>
            <w:tcW w:w="1829" w:type="dxa"/>
            <w:vAlign w:val="center"/>
          </w:tcPr>
          <w:p w14:paraId="02287810" w14:textId="77777777" w:rsidR="00607A57" w:rsidRPr="00AA6D3E" w:rsidRDefault="00607A57" w:rsidP="002C24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R$ 14.428,80</w:t>
            </w:r>
          </w:p>
        </w:tc>
      </w:tr>
    </w:tbl>
    <w:p w14:paraId="3DF0E12D" w14:textId="77777777" w:rsidR="006F07C2" w:rsidRDefault="006F07C2" w:rsidP="006F07C2"/>
    <w:p w14:paraId="7A651250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4" w:name="_Toc160783425"/>
      <w:r w:rsidRPr="00253D8C">
        <w:rPr>
          <w:rFonts w:ascii="Calibri" w:hAnsi="Calibri"/>
          <w:color w:val="0000FF"/>
        </w:rPr>
        <w:t>Lista das partes interessadas</w:t>
      </w:r>
      <w:bookmarkEnd w:id="14"/>
    </w:p>
    <w:p w14:paraId="127C92A8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5012F9CB" w14:textId="0C32DF0F" w:rsidR="00972F04" w:rsidRDefault="005E4449" w:rsidP="00940F4F">
      <w:pPr>
        <w:pStyle w:val="PargrafodaLista"/>
        <w:numPr>
          <w:ilvl w:val="0"/>
          <w:numId w:val="23"/>
        </w:numPr>
        <w:ind w:left="1134" w:hanging="567"/>
        <w:jc w:val="both"/>
      </w:pPr>
      <w:proofErr w:type="gramStart"/>
      <w:r>
        <w:t>GD Tech</w:t>
      </w:r>
      <w:proofErr w:type="gramEnd"/>
      <w:r>
        <w:t>;</w:t>
      </w:r>
    </w:p>
    <w:p w14:paraId="0305B485" w14:textId="2B443B70" w:rsidR="002F2BBC" w:rsidRDefault="005E4449" w:rsidP="00940F4F">
      <w:pPr>
        <w:pStyle w:val="PargrafodaLista"/>
        <w:numPr>
          <w:ilvl w:val="0"/>
          <w:numId w:val="23"/>
        </w:numPr>
        <w:ind w:left="1134" w:hanging="567"/>
        <w:jc w:val="both"/>
      </w:pPr>
      <w:r w:rsidRPr="00776AC0">
        <w:rPr>
          <w:i/>
          <w:iCs/>
        </w:rPr>
        <w:t xml:space="preserve">Fit </w:t>
      </w:r>
      <w:proofErr w:type="spellStart"/>
      <w:r w:rsidRPr="00776AC0">
        <w:rPr>
          <w:i/>
          <w:iCs/>
        </w:rPr>
        <w:t>Fast</w:t>
      </w:r>
      <w:proofErr w:type="spellEnd"/>
      <w:r>
        <w:t>;</w:t>
      </w:r>
    </w:p>
    <w:p w14:paraId="0CEB08A5" w14:textId="7777777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5" w:name="_Toc160783426"/>
      <w:r w:rsidRPr="00253D8C">
        <w:rPr>
          <w:rFonts w:ascii="Calibri" w:hAnsi="Calibri"/>
          <w:color w:val="0000FF"/>
        </w:rPr>
        <w:t>Requisitos para aprovação do P</w:t>
      </w:r>
      <w:r w:rsidR="002F2BBC" w:rsidRPr="00253D8C">
        <w:rPr>
          <w:rFonts w:ascii="Calibri" w:hAnsi="Calibri"/>
          <w:color w:val="0000FF"/>
        </w:rPr>
        <w:t>rojeto</w:t>
      </w:r>
      <w:bookmarkEnd w:id="15"/>
    </w:p>
    <w:p w14:paraId="2FB74982" w14:textId="77777777"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14:paraId="258BC71A" w14:textId="5CA78765" w:rsidR="00972F04" w:rsidRDefault="005E4449" w:rsidP="005E4449">
      <w:pPr>
        <w:ind w:left="567"/>
        <w:jc w:val="both"/>
      </w:pPr>
      <w:r>
        <w:t>O projeto tem que cumprir todos os requisitos funcionais criados durante a documentação, entregando todas as funcionalidades do sistema, estando de acordo com o cliente e suas requisições gerais para funcionar sem erros aparentes.</w:t>
      </w:r>
    </w:p>
    <w:p w14:paraId="0EF139A2" w14:textId="60062437" w:rsidR="002F2BBC" w:rsidRPr="00253D8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6" w:name="_Toc160783427"/>
      <w:r w:rsidRPr="00253D8C">
        <w:rPr>
          <w:rFonts w:ascii="Calibri" w:hAnsi="Calibri"/>
          <w:color w:val="0000FF"/>
        </w:rPr>
        <w:t>Gerente do P</w:t>
      </w:r>
      <w:r w:rsidR="002F2BBC" w:rsidRPr="00253D8C">
        <w:rPr>
          <w:rFonts w:ascii="Calibri" w:hAnsi="Calibri"/>
          <w:color w:val="0000FF"/>
        </w:rPr>
        <w:t>rojeto</w:t>
      </w:r>
      <w:bookmarkEnd w:id="16"/>
    </w:p>
    <w:p w14:paraId="573CC5F4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51831421" w14:textId="3AFF016F"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Nome:</w:t>
      </w:r>
      <w:r w:rsidR="006546B4">
        <w:t xml:space="preserve"> </w:t>
      </w:r>
      <w:r w:rsidR="006546B4" w:rsidRPr="00776AC0">
        <w:rPr>
          <w:i/>
          <w:iCs/>
        </w:rPr>
        <w:t xml:space="preserve">Fit </w:t>
      </w:r>
      <w:proofErr w:type="spellStart"/>
      <w:r w:rsidR="006546B4" w:rsidRPr="00776AC0">
        <w:rPr>
          <w:i/>
          <w:iCs/>
        </w:rPr>
        <w:t>Fast</w:t>
      </w:r>
      <w:proofErr w:type="spellEnd"/>
    </w:p>
    <w:p w14:paraId="2CA824CF" w14:textId="742ED3C7"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Responsabilidade:</w:t>
      </w:r>
      <w:r w:rsidR="006546B4">
        <w:t xml:space="preserve"> Victor Hugo</w:t>
      </w:r>
      <w:r w:rsidR="00A17CB6">
        <w:t xml:space="preserve"> Tenório Pinheiro</w:t>
      </w:r>
    </w:p>
    <w:p w14:paraId="4998E57A" w14:textId="2894223A"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Nível de autoridade designado:</w:t>
      </w:r>
      <w:r w:rsidR="006546B4">
        <w:t xml:space="preserve"> Gerente de Projeto</w:t>
      </w:r>
    </w:p>
    <w:p w14:paraId="09A84FB7" w14:textId="77777777" w:rsidR="002F2BBC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7" w:name="_Toc160783428"/>
      <w:r w:rsidRPr="00253D8C">
        <w:rPr>
          <w:rFonts w:ascii="Calibri" w:hAnsi="Calibri"/>
          <w:color w:val="0000FF"/>
        </w:rPr>
        <w:t>Patrocinador</w:t>
      </w:r>
      <w:bookmarkEnd w:id="17"/>
    </w:p>
    <w:p w14:paraId="1906E385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38531618" w14:textId="5700035C"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 xml:space="preserve">Nome: </w:t>
      </w:r>
      <w:r w:rsidR="003521E3" w:rsidRPr="00776AC0">
        <w:rPr>
          <w:i/>
          <w:iCs/>
        </w:rPr>
        <w:t xml:space="preserve">Fit </w:t>
      </w:r>
      <w:proofErr w:type="spellStart"/>
      <w:r w:rsidR="003521E3" w:rsidRPr="00776AC0">
        <w:rPr>
          <w:i/>
          <w:iCs/>
        </w:rPr>
        <w:t>Fast</w:t>
      </w:r>
      <w:proofErr w:type="spellEnd"/>
    </w:p>
    <w:p w14:paraId="66837A12" w14:textId="2342F3A8" w:rsidR="00D45D39" w:rsidRDefault="00E60FE7" w:rsidP="001D090B">
      <w:pPr>
        <w:pStyle w:val="PargrafodaLista"/>
        <w:numPr>
          <w:ilvl w:val="1"/>
          <w:numId w:val="26"/>
        </w:numPr>
        <w:ind w:hanging="225"/>
      </w:pPr>
      <w:r>
        <w:t>Autoridade:</w:t>
      </w:r>
      <w:r w:rsidR="006918B8">
        <w:t xml:space="preserve"> Renan Fernandes Ferreira</w:t>
      </w:r>
    </w:p>
    <w:p w14:paraId="7492152A" w14:textId="74152966" w:rsidR="002F2BBC" w:rsidRPr="001D090B" w:rsidRDefault="00D45D39" w:rsidP="00D45D39">
      <w:r>
        <w:br w:type="page"/>
      </w:r>
    </w:p>
    <w:p w14:paraId="5CEEFF32" w14:textId="77777777" w:rsidR="00194E91" w:rsidRPr="00253D8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8" w:name="_Toc160783429"/>
      <w:r w:rsidRPr="00253D8C">
        <w:rPr>
          <w:rFonts w:ascii="Calibri" w:hAnsi="Calibri"/>
          <w:color w:val="0000FF"/>
        </w:rPr>
        <w:lastRenderedPageBreak/>
        <w:t>R</w:t>
      </w:r>
      <w:r w:rsidR="00DF6941" w:rsidRPr="00253D8C">
        <w:rPr>
          <w:rFonts w:ascii="Calibri" w:hAnsi="Calibri"/>
          <w:color w:val="0000FF"/>
        </w:rPr>
        <w:t>esponsável pela autorização do P</w:t>
      </w:r>
      <w:r w:rsidRPr="00253D8C">
        <w:rPr>
          <w:rFonts w:ascii="Calibri" w:hAnsi="Calibri"/>
          <w:color w:val="0000FF"/>
        </w:rPr>
        <w:t>rojeto</w:t>
      </w:r>
      <w:bookmarkEnd w:id="18"/>
    </w:p>
    <w:p w14:paraId="57C10844" w14:textId="77777777"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14:paraId="2366F026" w14:textId="47A2D982" w:rsidR="00A10AC3" w:rsidRDefault="006918B8" w:rsidP="006918B8">
      <w:pPr>
        <w:ind w:left="567"/>
      </w:pPr>
      <w:r>
        <w:t>Renan Fernandes Ferreira</w:t>
      </w:r>
    </w:p>
    <w:p w14:paraId="3F17944F" w14:textId="2E591F6A" w:rsidR="00940F4F" w:rsidRPr="00735FAC" w:rsidRDefault="002C2414" w:rsidP="00735FAC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0000FF"/>
        </w:rPr>
      </w:pPr>
      <w:bookmarkStart w:id="19" w:name="_Toc160783430"/>
      <w:r>
        <w:rPr>
          <w:rFonts w:ascii="Calibri" w:hAnsi="Calibri"/>
          <w:color w:val="0000FF"/>
        </w:rPr>
        <w:t>Assinatura do responsável</w:t>
      </w:r>
      <w:bookmarkEnd w:id="19"/>
    </w:p>
    <w:p w14:paraId="42159215" w14:textId="77777777" w:rsidR="00D45D39" w:rsidRDefault="006918B8" w:rsidP="00A10AC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7F9928" w14:textId="5BFEB9D5" w:rsidR="006918B8" w:rsidRDefault="006918B8" w:rsidP="00A10AC3">
      <w:r>
        <w:tab/>
      </w:r>
      <w:r>
        <w:tab/>
      </w:r>
      <w:r>
        <w:tab/>
      </w:r>
      <w:r>
        <w:tab/>
      </w:r>
      <w:r>
        <w:tab/>
        <w:t xml:space="preserve">     </w:t>
      </w:r>
      <w:r w:rsidR="00D45D39">
        <w:tab/>
      </w:r>
      <w:r w:rsidR="00D45D39">
        <w:tab/>
      </w:r>
      <w:r w:rsidR="00D45D39">
        <w:tab/>
      </w:r>
      <w:r w:rsidR="00D45D39">
        <w:tab/>
      </w:r>
      <w:r w:rsidR="00D45D39">
        <w:tab/>
      </w:r>
      <w:r w:rsidR="00D45D39">
        <w:tab/>
      </w:r>
      <w:r w:rsidR="00D45D39">
        <w:tab/>
        <w:t xml:space="preserve">    </w:t>
      </w:r>
      <w:r>
        <w:t>Renan Fernandes Ferreira</w:t>
      </w:r>
    </w:p>
    <w:p w14:paraId="77B389D3" w14:textId="77777777" w:rsidR="00940F4F" w:rsidRDefault="00940F4F" w:rsidP="00940F4F">
      <w:pPr>
        <w:pBdr>
          <w:top w:val="single" w:sz="4" w:space="1" w:color="732117" w:themeColor="accent2" w:themeShade="BF"/>
        </w:pBdr>
        <w:ind w:left="3402" w:right="560"/>
        <w:jc w:val="center"/>
      </w:pPr>
      <w:r>
        <w:t>Nome do autorizador</w:t>
      </w:r>
    </w:p>
    <w:p w14:paraId="3DBB535F" w14:textId="77777777" w:rsidR="00940F4F" w:rsidRDefault="00940F4F" w:rsidP="00940F4F">
      <w:pPr>
        <w:ind w:left="3402" w:right="560"/>
      </w:pPr>
    </w:p>
    <w:p w14:paraId="567A36C2" w14:textId="46B1BE61" w:rsidR="001D090B" w:rsidRPr="00F660B3" w:rsidRDefault="001D090B" w:rsidP="00A10AC3"/>
    <w:sectPr w:rsidR="001D090B" w:rsidRPr="00F660B3" w:rsidSect="00D97495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5DEE5" w14:textId="77777777" w:rsidR="002C2414" w:rsidRDefault="002C2414">
      <w:r>
        <w:separator/>
      </w:r>
    </w:p>
  </w:endnote>
  <w:endnote w:type="continuationSeparator" w:id="0">
    <w:p w14:paraId="16FEBA85" w14:textId="77777777" w:rsidR="002C2414" w:rsidRDefault="002C2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04FB0B" w14:textId="77777777" w:rsidR="002C2414" w:rsidRDefault="00BF45A4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2C2414">
          <w:rPr>
            <w:rFonts w:asciiTheme="majorHAnsi" w:eastAsiaTheme="majorEastAsia" w:hAnsiTheme="majorHAnsi" w:cstheme="majorBidi"/>
          </w:rPr>
          <w:t>[Type text]</w:t>
        </w:r>
      </w:sdtContent>
    </w:sdt>
    <w:r w:rsidR="002C2414">
      <w:fldChar w:fldCharType="begin"/>
    </w:r>
    <w:r w:rsidR="002C2414">
      <w:rPr>
        <w:rFonts w:ascii="Calibri" w:hAnsi="Calibri"/>
      </w:rPr>
      <w:instrText>[Digite o texto]</w:instrText>
    </w:r>
    <w:r w:rsidR="002C2414">
      <w:fldChar w:fldCharType="separate"/>
    </w:r>
    <w:r w:rsidR="002C2414">
      <w:rPr>
        <w:rFonts w:ascii="Calibri" w:hAnsi="Calibri"/>
      </w:rPr>
      <w:t xml:space="preserve">Página </w:t>
    </w:r>
    <w:r w:rsidR="002C2414">
      <w:rPr>
        <w:rFonts w:asciiTheme="majorHAnsi" w:eastAsiaTheme="majorEastAsia" w:hAnsiTheme="majorHAnsi" w:cstheme="majorBidi"/>
        <w:noProof/>
      </w:rPr>
      <w:fldChar w:fldCharType="end"/>
    </w:r>
    <w:r w:rsidR="002C2414">
      <w:t xml:space="preserve"> PAGE   \* MERGEFORMAT </w:t>
    </w:r>
    <w:r w:rsidR="002C2414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2352DA23" wp14:editId="3C87280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7FC3A4B9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2C241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6D6E1" wp14:editId="0F3E3CC6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394BFCF5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2C2414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AE32E6" wp14:editId="72E37985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0907B921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2BC3E" w14:textId="77777777" w:rsidR="002C2414" w:rsidRDefault="002C2414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BB9C699" wp14:editId="4104A8FC">
              <wp:simplePos x="0" y="0"/>
              <wp:positionH relativeFrom="margin">
                <wp:posOffset>3412</wp:posOffset>
              </wp:positionH>
              <wp:positionV relativeFrom="page">
                <wp:posOffset>9655791</wp:posOffset>
              </wp:positionV>
              <wp:extent cx="5481955" cy="399216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39921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A812A" w14:textId="78EE89FE" w:rsidR="002C2414" w:rsidRPr="00CE0C89" w:rsidRDefault="00BF45A4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  <w:u w:val="single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2414">
                                <w:rPr>
                                  <w:sz w:val="20"/>
                                  <w:szCs w:val="20"/>
                                </w:rPr>
                                <w:t>Termo de Abertura do Projeto</w:t>
                              </w:r>
                            </w:sdtContent>
                          </w:sdt>
                          <w:r w:rsidR="002C2414">
                            <w:rPr>
                              <w:sz w:val="20"/>
                              <w:szCs w:val="20"/>
                            </w:rPr>
                            <w:t xml:space="preserve"> - </w:t>
                          </w:r>
                          <w:r w:rsidR="002C2414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2C2414">
                            <w:rPr>
                              <w:sz w:val="20"/>
                              <w:szCs w:val="20"/>
                            </w:rPr>
                            <w:t>ersão 1.0</w:t>
                          </w:r>
                          <w:r w:rsidR="002C2414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2C2414">
                            <w:rPr>
                              <w:sz w:val="20"/>
                              <w:szCs w:val="20"/>
                            </w:rPr>
                            <w:tab/>
                            <w:t>07-mar-24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BB9C699" id="Rectangle 459" o:spid="_x0000_s1036" style="position:absolute;margin-left:.25pt;margin-top:760.3pt;width:431.65pt;height:31.45pt;z-index:251671552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" filled="f" stroked="f">
              <v:textbox inset=",0">
                <w:txbxContent>
                  <w:p w14:paraId="4A8A812A" w14:textId="78EE89FE" w:rsidR="002C2414" w:rsidRPr="00CE0C89" w:rsidRDefault="00BF45A4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  <w:u w:val="single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2C2414">
                          <w:rPr>
                            <w:sz w:val="20"/>
                            <w:szCs w:val="20"/>
                          </w:rPr>
                          <w:t>Termo de Abertura do Projeto</w:t>
                        </w:r>
                      </w:sdtContent>
                    </w:sdt>
                    <w:r w:rsidR="002C2414">
                      <w:rPr>
                        <w:sz w:val="20"/>
                        <w:szCs w:val="20"/>
                      </w:rPr>
                      <w:t xml:space="preserve"> - </w:t>
                    </w:r>
                    <w:r w:rsidR="002C2414" w:rsidRPr="00F52244">
                      <w:rPr>
                        <w:sz w:val="20"/>
                        <w:szCs w:val="20"/>
                      </w:rPr>
                      <w:t>V</w:t>
                    </w:r>
                    <w:r w:rsidR="002C2414">
                      <w:rPr>
                        <w:sz w:val="20"/>
                        <w:szCs w:val="20"/>
                      </w:rPr>
                      <w:t>ersão 1.0</w:t>
                    </w:r>
                    <w:r w:rsidR="002C2414">
                      <w:rPr>
                        <w:sz w:val="20"/>
                        <w:szCs w:val="20"/>
                      </w:rPr>
                      <w:tab/>
                    </w:r>
                    <w:r w:rsidR="002C2414">
                      <w:rPr>
                        <w:sz w:val="20"/>
                        <w:szCs w:val="20"/>
                      </w:rPr>
                      <w:tab/>
                      <w:t>07-mar-24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6AD3975F" wp14:editId="526310D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5D7B2F33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57314" w14:textId="77777777" w:rsidR="002C2414" w:rsidRDefault="002C2414">
      <w:r>
        <w:separator/>
      </w:r>
    </w:p>
  </w:footnote>
  <w:footnote w:type="continuationSeparator" w:id="0">
    <w:p w14:paraId="073173A8" w14:textId="77777777" w:rsidR="002C2414" w:rsidRDefault="002C2414">
      <w:r>
        <w:separator/>
      </w:r>
    </w:p>
  </w:footnote>
  <w:footnote w:type="continuationNotice" w:id="1">
    <w:p w14:paraId="0ADA438B" w14:textId="77777777" w:rsidR="002C2414" w:rsidRDefault="002C2414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DC5A6" w14:textId="77777777" w:rsidR="002C2414" w:rsidRDefault="002C2414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14:paraId="7F842740" w14:textId="77777777" w:rsidR="002C2414" w:rsidRDefault="002C2414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4781306" wp14:editId="0D7E77B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group w14:anchorId="7531C5E1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C46E18" wp14:editId="55C05FCA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1F15A877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27B6C0" wp14:editId="1E9AD2F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6FFA8B4B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8BC60" w14:textId="77777777" w:rsidR="002C2414" w:rsidRDefault="002C2414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49B56AC" wp14:editId="4658C6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C84DA" w14:textId="59BD56E9" w:rsidR="002C2414" w:rsidRPr="00F660B3" w:rsidRDefault="002C2414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t xml:space="preserve">Fit </w:t>
                              </w:r>
                              <w:proofErr w:type="spellStart"/>
                              <w:r>
                                <w:t>Fast</w:t>
                              </w:r>
                              <w:proofErr w:type="spellEnd"/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B56AC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14:paraId="58CC84DA" w14:textId="59BD56E9" w:rsidR="002C2414" w:rsidRPr="00F660B3" w:rsidRDefault="002C2414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>
                          <w:t xml:space="preserve">Fit </w:t>
                        </w:r>
                        <w:proofErr w:type="spellStart"/>
                        <w:r>
                          <w:t>Fast</w:t>
                        </w:r>
                        <w:proofErr w:type="spellEnd"/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56BB3156" wp14:editId="4912E8BA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</wps:spPr>
                    <wps:txbx>
                      <w:txbxContent>
                        <w:p w14:paraId="6D7FC9E6" w14:textId="77777777" w:rsidR="002C2414" w:rsidRPr="003D4BE4" w:rsidRDefault="002C2414">
                          <w:pPr>
                            <w:spacing w:after="0" w:line="240" w:lineRule="auto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3D4BE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3D4BE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3D4BE4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t>3</w:t>
                          </w:r>
                          <w:r w:rsidRPr="003D4BE4">
                            <w:rPr>
                              <w:noProof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B3156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" o:allowincell="f" fillcolor="#00b0f0" stroked="f">
              <v:textbox style="mso-fit-shape-to-text:t" inset=",0,,0">
                <w:txbxContent>
                  <w:p w14:paraId="6D7FC9E6" w14:textId="77777777" w:rsidR="002C2414" w:rsidRPr="003D4BE4" w:rsidRDefault="002C2414">
                    <w:pPr>
                      <w:spacing w:after="0" w:line="240" w:lineRule="auto"/>
                      <w:rPr>
                        <w:color w:val="000000" w:themeColor="text1"/>
                        <w:sz w:val="18"/>
                        <w:szCs w:val="18"/>
                      </w:rPr>
                    </w:pPr>
                    <w:r w:rsidRPr="003D4BE4">
                      <w:rPr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3D4BE4">
                      <w:rPr>
                        <w:color w:val="000000" w:themeColor="text1"/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3D4BE4">
                      <w:rPr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t>3</w:t>
                    </w:r>
                    <w:r w:rsidRPr="003D4BE4">
                      <w:rPr>
                        <w:noProof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299382C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ullet1"/>
      </v:shape>
    </w:pict>
  </w:numPicBullet>
  <w:numPicBullet w:numPicBulletId="1">
    <w:pict>
      <v:shape w14:anchorId="2D712C84" id="_x0000_i1027" type="#_x0000_t75" style="width:11.25pt;height:11.25pt" o:bullet="t">
        <v:imagedata r:id="rId2" o:title="bullet2"/>
      </v:shape>
    </w:pict>
  </w:numPicBullet>
  <w:numPicBullet w:numPicBulletId="2">
    <w:pict>
      <v:shape id="_x0000_i1028" type="#_x0000_t75" style="width:11.25pt;height:11.25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80D0B06"/>
    <w:multiLevelType w:val="hybridMultilevel"/>
    <w:tmpl w:val="3B2C939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221EEA"/>
    <w:multiLevelType w:val="hybridMultilevel"/>
    <w:tmpl w:val="54300D9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D0417E"/>
    <w:multiLevelType w:val="hybridMultilevel"/>
    <w:tmpl w:val="7474E57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6" w15:restartNumberingAfterBreak="0">
    <w:nsid w:val="163B19EE"/>
    <w:multiLevelType w:val="hybridMultilevel"/>
    <w:tmpl w:val="D6D06FA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C215FA5"/>
    <w:multiLevelType w:val="hybridMultilevel"/>
    <w:tmpl w:val="7B9A31CE"/>
    <w:lvl w:ilvl="0" w:tplc="FFBA3C7A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35" w:hanging="360"/>
      </w:pPr>
    </w:lvl>
    <w:lvl w:ilvl="2" w:tplc="0416001B" w:tentative="1">
      <w:start w:val="1"/>
      <w:numFmt w:val="lowerRoman"/>
      <w:lvlText w:val="%3."/>
      <w:lvlJc w:val="right"/>
      <w:pPr>
        <w:ind w:left="2355" w:hanging="180"/>
      </w:pPr>
    </w:lvl>
    <w:lvl w:ilvl="3" w:tplc="0416000F" w:tentative="1">
      <w:start w:val="1"/>
      <w:numFmt w:val="decimal"/>
      <w:lvlText w:val="%4."/>
      <w:lvlJc w:val="left"/>
      <w:pPr>
        <w:ind w:left="3075" w:hanging="360"/>
      </w:pPr>
    </w:lvl>
    <w:lvl w:ilvl="4" w:tplc="04160019" w:tentative="1">
      <w:start w:val="1"/>
      <w:numFmt w:val="lowerLetter"/>
      <w:lvlText w:val="%5."/>
      <w:lvlJc w:val="left"/>
      <w:pPr>
        <w:ind w:left="3795" w:hanging="360"/>
      </w:pPr>
    </w:lvl>
    <w:lvl w:ilvl="5" w:tplc="0416001B" w:tentative="1">
      <w:start w:val="1"/>
      <w:numFmt w:val="lowerRoman"/>
      <w:lvlText w:val="%6."/>
      <w:lvlJc w:val="right"/>
      <w:pPr>
        <w:ind w:left="4515" w:hanging="180"/>
      </w:pPr>
    </w:lvl>
    <w:lvl w:ilvl="6" w:tplc="0416000F" w:tentative="1">
      <w:start w:val="1"/>
      <w:numFmt w:val="decimal"/>
      <w:lvlText w:val="%7."/>
      <w:lvlJc w:val="left"/>
      <w:pPr>
        <w:ind w:left="5235" w:hanging="360"/>
      </w:pPr>
    </w:lvl>
    <w:lvl w:ilvl="7" w:tplc="04160019" w:tentative="1">
      <w:start w:val="1"/>
      <w:numFmt w:val="lowerLetter"/>
      <w:lvlText w:val="%8."/>
      <w:lvlJc w:val="left"/>
      <w:pPr>
        <w:ind w:left="5955" w:hanging="360"/>
      </w:pPr>
    </w:lvl>
    <w:lvl w:ilvl="8" w:tplc="0416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112711B"/>
    <w:multiLevelType w:val="hybridMultilevel"/>
    <w:tmpl w:val="7B784FB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336B22"/>
    <w:multiLevelType w:val="hybridMultilevel"/>
    <w:tmpl w:val="8A6E09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6636E42"/>
    <w:multiLevelType w:val="hybridMultilevel"/>
    <w:tmpl w:val="36F816C4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6" w15:restartNumberingAfterBreak="0">
    <w:nsid w:val="26DF6DC9"/>
    <w:multiLevelType w:val="hybridMultilevel"/>
    <w:tmpl w:val="F2F0A3C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2AD3156A"/>
    <w:multiLevelType w:val="hybridMultilevel"/>
    <w:tmpl w:val="930C97B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1758CE"/>
    <w:multiLevelType w:val="hybridMultilevel"/>
    <w:tmpl w:val="B32E79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B40C35"/>
    <w:multiLevelType w:val="hybridMultilevel"/>
    <w:tmpl w:val="7A8269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1" w15:restartNumberingAfterBreak="0">
    <w:nsid w:val="643C1A18"/>
    <w:multiLevelType w:val="hybridMultilevel"/>
    <w:tmpl w:val="2B62C34C"/>
    <w:lvl w:ilvl="0" w:tplc="686A10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EB55F5"/>
    <w:multiLevelType w:val="hybridMultilevel"/>
    <w:tmpl w:val="B0D46AA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5DE1A00"/>
    <w:multiLevelType w:val="hybridMultilevel"/>
    <w:tmpl w:val="6C1CFBF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30"/>
  </w:num>
  <w:num w:numId="4">
    <w:abstractNumId w:val="36"/>
  </w:num>
  <w:num w:numId="5">
    <w:abstractNumId w:val="8"/>
  </w:num>
  <w:num w:numId="6">
    <w:abstractNumId w:val="8"/>
    <w:lvlOverride w:ilvl="0">
      <w:startOverride w:val="1"/>
    </w:lvlOverride>
  </w:num>
  <w:num w:numId="7">
    <w:abstractNumId w:val="18"/>
  </w:num>
  <w:num w:numId="8">
    <w:abstractNumId w:val="40"/>
  </w:num>
  <w:num w:numId="9">
    <w:abstractNumId w:val="39"/>
  </w:num>
  <w:num w:numId="10">
    <w:abstractNumId w:val="14"/>
  </w:num>
  <w:num w:numId="11">
    <w:abstractNumId w:val="13"/>
  </w:num>
  <w:num w:numId="12">
    <w:abstractNumId w:val="25"/>
  </w:num>
  <w:num w:numId="13">
    <w:abstractNumId w:val="23"/>
  </w:num>
  <w:num w:numId="14">
    <w:abstractNumId w:val="22"/>
  </w:num>
  <w:num w:numId="15">
    <w:abstractNumId w:val="10"/>
  </w:num>
  <w:num w:numId="16">
    <w:abstractNumId w:val="37"/>
  </w:num>
  <w:num w:numId="17">
    <w:abstractNumId w:val="28"/>
  </w:num>
  <w:num w:numId="18">
    <w:abstractNumId w:val="24"/>
  </w:num>
  <w:num w:numId="19">
    <w:abstractNumId w:val="29"/>
  </w:num>
  <w:num w:numId="20">
    <w:abstractNumId w:val="4"/>
  </w:num>
  <w:num w:numId="21">
    <w:abstractNumId w:val="26"/>
  </w:num>
  <w:num w:numId="22">
    <w:abstractNumId w:val="33"/>
  </w:num>
  <w:num w:numId="23">
    <w:abstractNumId w:val="12"/>
  </w:num>
  <w:num w:numId="24">
    <w:abstractNumId w:val="27"/>
  </w:num>
  <w:num w:numId="25">
    <w:abstractNumId w:val="21"/>
  </w:num>
  <w:num w:numId="26">
    <w:abstractNumId w:val="35"/>
  </w:num>
  <w:num w:numId="27">
    <w:abstractNumId w:val="32"/>
  </w:num>
  <w:num w:numId="28">
    <w:abstractNumId w:val="6"/>
  </w:num>
  <w:num w:numId="29">
    <w:abstractNumId w:val="7"/>
  </w:num>
  <w:num w:numId="30">
    <w:abstractNumId w:val="15"/>
  </w:num>
  <w:num w:numId="31">
    <w:abstractNumId w:val="2"/>
  </w:num>
  <w:num w:numId="32">
    <w:abstractNumId w:val="3"/>
  </w:num>
  <w:num w:numId="33">
    <w:abstractNumId w:val="1"/>
  </w:num>
  <w:num w:numId="34">
    <w:abstractNumId w:val="34"/>
  </w:num>
  <w:num w:numId="35">
    <w:abstractNumId w:val="19"/>
  </w:num>
  <w:num w:numId="36">
    <w:abstractNumId w:val="9"/>
  </w:num>
  <w:num w:numId="37">
    <w:abstractNumId w:val="11"/>
  </w:num>
  <w:num w:numId="38">
    <w:abstractNumId w:val="38"/>
  </w:num>
  <w:num w:numId="39">
    <w:abstractNumId w:val="20"/>
  </w:num>
  <w:num w:numId="40">
    <w:abstractNumId w:val="16"/>
  </w:num>
  <w:num w:numId="41">
    <w:abstractNumId w:val="31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8D4"/>
    <w:rsid w:val="00006B98"/>
    <w:rsid w:val="00010E4E"/>
    <w:rsid w:val="000127CD"/>
    <w:rsid w:val="00030266"/>
    <w:rsid w:val="00033F9B"/>
    <w:rsid w:val="000641D0"/>
    <w:rsid w:val="000725FB"/>
    <w:rsid w:val="00092630"/>
    <w:rsid w:val="00095045"/>
    <w:rsid w:val="000B4DA0"/>
    <w:rsid w:val="000B5830"/>
    <w:rsid w:val="000D4FDB"/>
    <w:rsid w:val="000D5E2C"/>
    <w:rsid w:val="000E1F82"/>
    <w:rsid w:val="000E7125"/>
    <w:rsid w:val="000F34D4"/>
    <w:rsid w:val="0010043F"/>
    <w:rsid w:val="0010677D"/>
    <w:rsid w:val="00110E4E"/>
    <w:rsid w:val="00125087"/>
    <w:rsid w:val="00146DFC"/>
    <w:rsid w:val="00147DA1"/>
    <w:rsid w:val="00150680"/>
    <w:rsid w:val="0015149F"/>
    <w:rsid w:val="0017488E"/>
    <w:rsid w:val="0017501D"/>
    <w:rsid w:val="0018570B"/>
    <w:rsid w:val="00194E91"/>
    <w:rsid w:val="001969FC"/>
    <w:rsid w:val="001B540A"/>
    <w:rsid w:val="001C66BB"/>
    <w:rsid w:val="001D090B"/>
    <w:rsid w:val="001D78F1"/>
    <w:rsid w:val="001E0899"/>
    <w:rsid w:val="00253D8C"/>
    <w:rsid w:val="00267F18"/>
    <w:rsid w:val="00285061"/>
    <w:rsid w:val="00292CE8"/>
    <w:rsid w:val="002A07CB"/>
    <w:rsid w:val="002A3E79"/>
    <w:rsid w:val="002C2414"/>
    <w:rsid w:val="002C5511"/>
    <w:rsid w:val="002C5D98"/>
    <w:rsid w:val="002C7BC0"/>
    <w:rsid w:val="002D2642"/>
    <w:rsid w:val="002E0174"/>
    <w:rsid w:val="002E1DA3"/>
    <w:rsid w:val="002F116B"/>
    <w:rsid w:val="002F2BBC"/>
    <w:rsid w:val="00306F2D"/>
    <w:rsid w:val="0030764E"/>
    <w:rsid w:val="00326E80"/>
    <w:rsid w:val="00331289"/>
    <w:rsid w:val="003521E3"/>
    <w:rsid w:val="00357489"/>
    <w:rsid w:val="0036070A"/>
    <w:rsid w:val="0037530E"/>
    <w:rsid w:val="00383A3E"/>
    <w:rsid w:val="003916C4"/>
    <w:rsid w:val="00395404"/>
    <w:rsid w:val="003A2CAB"/>
    <w:rsid w:val="003A746B"/>
    <w:rsid w:val="003B5CE1"/>
    <w:rsid w:val="003B620C"/>
    <w:rsid w:val="003C158A"/>
    <w:rsid w:val="003C6F82"/>
    <w:rsid w:val="003D1338"/>
    <w:rsid w:val="003D4BE4"/>
    <w:rsid w:val="003F54D1"/>
    <w:rsid w:val="00403D1A"/>
    <w:rsid w:val="00413E8B"/>
    <w:rsid w:val="00421416"/>
    <w:rsid w:val="00422AC5"/>
    <w:rsid w:val="00447BD1"/>
    <w:rsid w:val="004864FA"/>
    <w:rsid w:val="004A51BD"/>
    <w:rsid w:val="004B46D0"/>
    <w:rsid w:val="004B48D4"/>
    <w:rsid w:val="004B6C8F"/>
    <w:rsid w:val="004C6F35"/>
    <w:rsid w:val="004D6BEC"/>
    <w:rsid w:val="004E798E"/>
    <w:rsid w:val="004F3647"/>
    <w:rsid w:val="005041E1"/>
    <w:rsid w:val="005140FB"/>
    <w:rsid w:val="00515EC0"/>
    <w:rsid w:val="00521FF5"/>
    <w:rsid w:val="00525BCE"/>
    <w:rsid w:val="005346C4"/>
    <w:rsid w:val="005478C3"/>
    <w:rsid w:val="0054794E"/>
    <w:rsid w:val="00565039"/>
    <w:rsid w:val="00570E86"/>
    <w:rsid w:val="00576707"/>
    <w:rsid w:val="005933B2"/>
    <w:rsid w:val="005A7659"/>
    <w:rsid w:val="005C0F56"/>
    <w:rsid w:val="005C4928"/>
    <w:rsid w:val="005D18FF"/>
    <w:rsid w:val="005D6630"/>
    <w:rsid w:val="005E2232"/>
    <w:rsid w:val="005E4449"/>
    <w:rsid w:val="005E6AF1"/>
    <w:rsid w:val="005F3B8D"/>
    <w:rsid w:val="005F3DBD"/>
    <w:rsid w:val="00601CCD"/>
    <w:rsid w:val="00607A57"/>
    <w:rsid w:val="0062571C"/>
    <w:rsid w:val="006426E9"/>
    <w:rsid w:val="0064596D"/>
    <w:rsid w:val="00650442"/>
    <w:rsid w:val="006546B4"/>
    <w:rsid w:val="006557CF"/>
    <w:rsid w:val="006576B7"/>
    <w:rsid w:val="00660DF0"/>
    <w:rsid w:val="00667555"/>
    <w:rsid w:val="00677991"/>
    <w:rsid w:val="00683EEA"/>
    <w:rsid w:val="006918B8"/>
    <w:rsid w:val="00697ACE"/>
    <w:rsid w:val="006A4581"/>
    <w:rsid w:val="006B320E"/>
    <w:rsid w:val="006B709D"/>
    <w:rsid w:val="006B7F76"/>
    <w:rsid w:val="006E4C05"/>
    <w:rsid w:val="006E6EA6"/>
    <w:rsid w:val="006F07C2"/>
    <w:rsid w:val="00721855"/>
    <w:rsid w:val="00735FAC"/>
    <w:rsid w:val="0076500C"/>
    <w:rsid w:val="00776AC0"/>
    <w:rsid w:val="00785966"/>
    <w:rsid w:val="00785ED9"/>
    <w:rsid w:val="007A50F0"/>
    <w:rsid w:val="007D7972"/>
    <w:rsid w:val="00816CE9"/>
    <w:rsid w:val="00830D53"/>
    <w:rsid w:val="008337C9"/>
    <w:rsid w:val="00835C64"/>
    <w:rsid w:val="00843C7A"/>
    <w:rsid w:val="00857EBD"/>
    <w:rsid w:val="00863BF5"/>
    <w:rsid w:val="0086654F"/>
    <w:rsid w:val="008B3901"/>
    <w:rsid w:val="008B7523"/>
    <w:rsid w:val="008E1B3B"/>
    <w:rsid w:val="008F002B"/>
    <w:rsid w:val="008F786E"/>
    <w:rsid w:val="00902257"/>
    <w:rsid w:val="009213D9"/>
    <w:rsid w:val="00933832"/>
    <w:rsid w:val="0093504D"/>
    <w:rsid w:val="00940F4F"/>
    <w:rsid w:val="00950533"/>
    <w:rsid w:val="00972F04"/>
    <w:rsid w:val="00974F3E"/>
    <w:rsid w:val="00980B4F"/>
    <w:rsid w:val="009A119B"/>
    <w:rsid w:val="009A5FD6"/>
    <w:rsid w:val="009B24DE"/>
    <w:rsid w:val="009C18F9"/>
    <w:rsid w:val="009D65ED"/>
    <w:rsid w:val="009E16BA"/>
    <w:rsid w:val="009E2C30"/>
    <w:rsid w:val="009F5B4B"/>
    <w:rsid w:val="009F69CB"/>
    <w:rsid w:val="00A0417E"/>
    <w:rsid w:val="00A10AC3"/>
    <w:rsid w:val="00A17CB6"/>
    <w:rsid w:val="00A27E0A"/>
    <w:rsid w:val="00A34BBA"/>
    <w:rsid w:val="00A36884"/>
    <w:rsid w:val="00A62A83"/>
    <w:rsid w:val="00A65BA0"/>
    <w:rsid w:val="00A7380B"/>
    <w:rsid w:val="00AA6D3E"/>
    <w:rsid w:val="00AA79C8"/>
    <w:rsid w:val="00AB456E"/>
    <w:rsid w:val="00AD13DC"/>
    <w:rsid w:val="00AD5346"/>
    <w:rsid w:val="00AE3065"/>
    <w:rsid w:val="00AF2D87"/>
    <w:rsid w:val="00AF3B41"/>
    <w:rsid w:val="00AF72A1"/>
    <w:rsid w:val="00B22C35"/>
    <w:rsid w:val="00B3497B"/>
    <w:rsid w:val="00B352B8"/>
    <w:rsid w:val="00B633BE"/>
    <w:rsid w:val="00B64864"/>
    <w:rsid w:val="00B66E49"/>
    <w:rsid w:val="00B72078"/>
    <w:rsid w:val="00B72583"/>
    <w:rsid w:val="00B949CD"/>
    <w:rsid w:val="00BF45A4"/>
    <w:rsid w:val="00C260C9"/>
    <w:rsid w:val="00C368AF"/>
    <w:rsid w:val="00C41631"/>
    <w:rsid w:val="00C54276"/>
    <w:rsid w:val="00C6614D"/>
    <w:rsid w:val="00CB11F0"/>
    <w:rsid w:val="00CB73BE"/>
    <w:rsid w:val="00CC06B9"/>
    <w:rsid w:val="00CC33C2"/>
    <w:rsid w:val="00CD110A"/>
    <w:rsid w:val="00CD12EE"/>
    <w:rsid w:val="00CE087A"/>
    <w:rsid w:val="00CE0C89"/>
    <w:rsid w:val="00D13740"/>
    <w:rsid w:val="00D15A79"/>
    <w:rsid w:val="00D15D09"/>
    <w:rsid w:val="00D23FBB"/>
    <w:rsid w:val="00D2451E"/>
    <w:rsid w:val="00D45D39"/>
    <w:rsid w:val="00D941E0"/>
    <w:rsid w:val="00D97495"/>
    <w:rsid w:val="00DA429E"/>
    <w:rsid w:val="00DB0FD8"/>
    <w:rsid w:val="00DE02E4"/>
    <w:rsid w:val="00DF690B"/>
    <w:rsid w:val="00DF6941"/>
    <w:rsid w:val="00E1253E"/>
    <w:rsid w:val="00E40017"/>
    <w:rsid w:val="00E52A9C"/>
    <w:rsid w:val="00E54EF8"/>
    <w:rsid w:val="00E557CF"/>
    <w:rsid w:val="00E60FE7"/>
    <w:rsid w:val="00E62095"/>
    <w:rsid w:val="00E64298"/>
    <w:rsid w:val="00E83C78"/>
    <w:rsid w:val="00E91A9C"/>
    <w:rsid w:val="00E920A6"/>
    <w:rsid w:val="00EA44E3"/>
    <w:rsid w:val="00EE15B8"/>
    <w:rsid w:val="00EE2471"/>
    <w:rsid w:val="00EF4A10"/>
    <w:rsid w:val="00F01721"/>
    <w:rsid w:val="00F16400"/>
    <w:rsid w:val="00F24647"/>
    <w:rsid w:val="00F36644"/>
    <w:rsid w:val="00F37233"/>
    <w:rsid w:val="00F561D0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2"/>
    </o:shapelayout>
  </w:shapeDefaults>
  <w:decimalSymbol w:val=","/>
  <w:listSeparator w:val=";"/>
  <w14:docId w14:val="4E81DF11"/>
  <w15:docId w15:val="{3D5BE65C-8ECF-4EFB-BEB8-A0193D93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deGrade4-nfase3">
    <w:name w:val="Grid Table 4 Accent 3"/>
    <w:basedOn w:val="Tabelanormal"/>
    <w:uiPriority w:val="49"/>
    <w:rsid w:val="003D4BE4"/>
    <w:pPr>
      <w:spacing w:after="0" w:line="240" w:lineRule="auto"/>
    </w:pPr>
    <w:tblPr>
      <w:tblStyleRowBandSize w:val="1"/>
      <w:tblStyleColBandSize w:val="1"/>
      <w:tblBorders>
        <w:top w:val="single" w:sz="4" w:space="0" w:color="C7BBA5" w:themeColor="accent3" w:themeTint="99"/>
        <w:left w:val="single" w:sz="4" w:space="0" w:color="C7BBA5" w:themeColor="accent3" w:themeTint="99"/>
        <w:bottom w:val="single" w:sz="4" w:space="0" w:color="C7BBA5" w:themeColor="accent3" w:themeTint="99"/>
        <w:right w:val="single" w:sz="4" w:space="0" w:color="C7BBA5" w:themeColor="accent3" w:themeTint="99"/>
        <w:insideH w:val="single" w:sz="4" w:space="0" w:color="C7BBA5" w:themeColor="accent3" w:themeTint="99"/>
        <w:insideV w:val="single" w:sz="4" w:space="0" w:color="C7BBA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28E6A" w:themeColor="accent3"/>
          <w:left w:val="single" w:sz="4" w:space="0" w:color="A28E6A" w:themeColor="accent3"/>
          <w:bottom w:val="single" w:sz="4" w:space="0" w:color="A28E6A" w:themeColor="accent3"/>
          <w:right w:val="single" w:sz="4" w:space="0" w:color="A28E6A" w:themeColor="accent3"/>
          <w:insideH w:val="nil"/>
          <w:insideV w:val="nil"/>
        </w:tcBorders>
        <w:shd w:val="clear" w:color="auto" w:fill="A28E6A" w:themeFill="accent3"/>
      </w:tcPr>
    </w:tblStylePr>
    <w:tblStylePr w:type="lastRow">
      <w:rPr>
        <w:b/>
        <w:bCs/>
      </w:rPr>
      <w:tblPr/>
      <w:tcPr>
        <w:tcBorders>
          <w:top w:val="double" w:sz="4" w:space="0" w:color="A28E6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8E1" w:themeFill="accent3" w:themeFillTint="33"/>
      </w:tcPr>
    </w:tblStylePr>
    <w:tblStylePr w:type="band1Horz">
      <w:tblPr/>
      <w:tcPr>
        <w:shd w:val="clear" w:color="auto" w:fill="ECE8E1" w:themeFill="accent3" w:themeFillTint="33"/>
      </w:tcPr>
    </w:tblStylePr>
  </w:style>
  <w:style w:type="table" w:styleId="Tabelacomgrade">
    <w:name w:val="Table Grid"/>
    <w:basedOn w:val="Tabelanormal"/>
    <w:rsid w:val="00352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3521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-nfase2">
    <w:name w:val="Grid Table 4 Accent 2"/>
    <w:basedOn w:val="Tabelanormal"/>
    <w:uiPriority w:val="49"/>
    <w:rsid w:val="00776AC0"/>
    <w:pPr>
      <w:spacing w:after="0" w:line="240" w:lineRule="auto"/>
    </w:pPr>
    <w:tblPr>
      <w:tblStyleRowBandSize w:val="1"/>
      <w:tblStyleColBandSize w:val="1"/>
      <w:tblBorders>
        <w:top w:val="single" w:sz="4" w:space="0" w:color="DE6A5C" w:themeColor="accent2" w:themeTint="99"/>
        <w:left w:val="single" w:sz="4" w:space="0" w:color="DE6A5C" w:themeColor="accent2" w:themeTint="99"/>
        <w:bottom w:val="single" w:sz="4" w:space="0" w:color="DE6A5C" w:themeColor="accent2" w:themeTint="99"/>
        <w:right w:val="single" w:sz="4" w:space="0" w:color="DE6A5C" w:themeColor="accent2" w:themeTint="99"/>
        <w:insideH w:val="single" w:sz="4" w:space="0" w:color="DE6A5C" w:themeColor="accent2" w:themeTint="99"/>
        <w:insideV w:val="single" w:sz="4" w:space="0" w:color="DE6A5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2D1F" w:themeColor="accent2"/>
          <w:left w:val="single" w:sz="4" w:space="0" w:color="9B2D1F" w:themeColor="accent2"/>
          <w:bottom w:val="single" w:sz="4" w:space="0" w:color="9B2D1F" w:themeColor="accent2"/>
          <w:right w:val="single" w:sz="4" w:space="0" w:color="9B2D1F" w:themeColor="accent2"/>
          <w:insideH w:val="nil"/>
          <w:insideV w:val="nil"/>
        </w:tcBorders>
        <w:shd w:val="clear" w:color="auto" w:fill="9B2D1F" w:themeFill="accent2"/>
      </w:tcPr>
    </w:tblStylePr>
    <w:tblStylePr w:type="lastRow">
      <w:rPr>
        <w:b/>
        <w:bCs/>
      </w:rPr>
      <w:tblPr/>
      <w:tcPr>
        <w:tcBorders>
          <w:top w:val="double" w:sz="4" w:space="0" w:color="9B2D1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DC8" w:themeFill="accent2" w:themeFillTint="33"/>
      </w:tcPr>
    </w:tblStylePr>
    <w:tblStylePr w:type="band1Horz">
      <w:tblPr/>
      <w:tcPr>
        <w:shd w:val="clear" w:color="auto" w:fill="F4CDC8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2AD34B-C77D-4724-8A46-68A01050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491</TotalTime>
  <Pages>9</Pages>
  <Words>1094</Words>
  <Characters>7483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/>
    </vt:vector>
  </TitlesOfParts>
  <Company>www.sysblack.com.br</Company>
  <LinksUpToDate>false</LinksUpToDate>
  <CharactersWithSpaces>8560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Fit Fast</dc:subject>
  <dc:creator>GD Tech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Auto Logon</cp:lastModifiedBy>
  <cp:revision>4</cp:revision>
  <cp:lastPrinted>2024-03-08T12:45:00Z</cp:lastPrinted>
  <dcterms:created xsi:type="dcterms:W3CDTF">2024-04-24T13:14:00Z</dcterms:created>
  <dcterms:modified xsi:type="dcterms:W3CDTF">2024-04-25T14:08:00Z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